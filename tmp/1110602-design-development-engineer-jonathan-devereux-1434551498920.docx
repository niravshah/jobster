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38F" w:rsidRDefault="00506ADB" w:rsidP="008C6BC7">
      <w:pPr>
        <w:pStyle w:val="BLKPageSectionHeading"/>
      </w:pPr>
      <w:bookmarkStart w:id="0" w:name="_GoBack"/>
      <w:bookmarkEnd w:id="0"/>
      <w:r>
        <w:t>DESIGN &amp; DEVELOPMENT ENGINEER – BLACKROCK SOLUTIONS</w:t>
      </w:r>
    </w:p>
    <w:p w:rsidR="00D6140A" w:rsidRDefault="00D6140A" w:rsidP="00D6140A"/>
    <w:p w:rsidR="00DF6361" w:rsidRPr="00506ADB" w:rsidRDefault="00DF6361" w:rsidP="00506ADB">
      <w:pPr>
        <w:spacing w:before="100" w:beforeAutospacing="1" w:after="100" w:afterAutospacing="1"/>
        <w:ind w:right="-8"/>
        <w:rPr>
          <w:rFonts w:ascii="Arial" w:eastAsia="MS Mincho" w:hAnsi="Arial" w:cs="Arial"/>
          <w:sz w:val="20"/>
          <w:szCs w:val="20"/>
          <w:lang w:val="en-GB" w:eastAsia="ja-JP"/>
        </w:rPr>
      </w:pPr>
      <w:r w:rsidRPr="00506ADB">
        <w:rPr>
          <w:rFonts w:ascii="Arial" w:eastAsia="MS Mincho" w:hAnsi="Arial" w:cs="Arial"/>
          <w:sz w:val="20"/>
          <w:szCs w:val="20"/>
          <w:lang w:val="en-GB" w:eastAsia="ja-JP"/>
        </w:rPr>
        <w:t>BlackRock is one of the world’s preeminent asset management firms and a premier provider of global investment management, risk management and advisory services to institutional, intermediary and individual investors around the world. BlackRock offers a range of solutions — from rigorous fundamental and quantitative active management approaches aimed at maximizing outperformance to highly efficient indexing strategies designed to gain broad exposure to the world’s capital markets. Our clients can access our investment solutions through a variety of product structures, including individual and institutional separate accounts, mutual funds and other pooled investment vehicles, and the industry-leading iShares® ETFs.</w:t>
      </w:r>
    </w:p>
    <w:p w:rsidR="00506ADB" w:rsidRDefault="00506ADB" w:rsidP="00506ADB">
      <w:pPr>
        <w:ind w:right="-8"/>
        <w:rPr>
          <w:rFonts w:ascii="Arial" w:hAnsi="Arial" w:cs="Arial"/>
          <w:b/>
          <w:sz w:val="20"/>
          <w:szCs w:val="20"/>
        </w:rPr>
      </w:pPr>
      <w:r w:rsidRPr="00506ADB">
        <w:rPr>
          <w:rFonts w:ascii="Arial" w:hAnsi="Arial" w:cs="Arial"/>
          <w:b/>
          <w:sz w:val="20"/>
          <w:szCs w:val="20"/>
        </w:rPr>
        <w:t>Ove</w:t>
      </w:r>
      <w:r>
        <w:rPr>
          <w:rFonts w:ascii="Arial" w:hAnsi="Arial" w:cs="Arial"/>
          <w:b/>
          <w:sz w:val="20"/>
          <w:szCs w:val="20"/>
        </w:rPr>
        <w:t>rview:</w:t>
      </w:r>
    </w:p>
    <w:p w:rsidR="00506ADB" w:rsidRPr="00506ADB" w:rsidRDefault="00506ADB" w:rsidP="00506ADB">
      <w:pPr>
        <w:ind w:right="-8"/>
        <w:rPr>
          <w:rFonts w:ascii="Arial" w:hAnsi="Arial" w:cs="Arial"/>
          <w:b/>
          <w:sz w:val="20"/>
          <w:szCs w:val="20"/>
        </w:rPr>
      </w:pPr>
    </w:p>
    <w:p w:rsidR="00506ADB" w:rsidRDefault="00506ADB" w:rsidP="00506ADB">
      <w:pPr>
        <w:ind w:right="-8"/>
        <w:rPr>
          <w:rFonts w:ascii="Arial" w:hAnsi="Arial" w:cs="Arial"/>
          <w:sz w:val="20"/>
          <w:szCs w:val="20"/>
        </w:rPr>
      </w:pPr>
      <w:r w:rsidRPr="00506ADB">
        <w:rPr>
          <w:rFonts w:ascii="Arial" w:hAnsi="Arial" w:cs="Arial"/>
          <w:sz w:val="20"/>
          <w:szCs w:val="20"/>
        </w:rPr>
        <w:t>This position is for a Design and Development Engineer in the Fixed Income Research Implementation and Data (FIRID) team. The purpose of the team is to provide technology and data services to the Fixed Income Model-Based Investments (FMBI) Research teams.</w:t>
      </w:r>
    </w:p>
    <w:p w:rsidR="00195F76" w:rsidRPr="00506ADB" w:rsidRDefault="00195F76" w:rsidP="00506ADB">
      <w:pPr>
        <w:ind w:right="-8"/>
        <w:rPr>
          <w:rFonts w:ascii="Arial" w:hAnsi="Arial" w:cs="Arial"/>
          <w:sz w:val="20"/>
          <w:szCs w:val="20"/>
        </w:rPr>
      </w:pPr>
    </w:p>
    <w:p w:rsidR="00506ADB" w:rsidRPr="00506ADB" w:rsidRDefault="00506ADB" w:rsidP="00506ADB">
      <w:pPr>
        <w:ind w:right="-8"/>
        <w:rPr>
          <w:rFonts w:ascii="Arial" w:hAnsi="Arial" w:cs="Arial"/>
          <w:sz w:val="20"/>
          <w:szCs w:val="20"/>
        </w:rPr>
      </w:pPr>
      <w:r w:rsidRPr="00506ADB">
        <w:rPr>
          <w:rFonts w:ascii="Arial" w:hAnsi="Arial" w:cs="Arial"/>
          <w:sz w:val="20"/>
          <w:szCs w:val="20"/>
        </w:rPr>
        <w:t>The FMBI business employs a number of investment techniques and strategies using multiple asset classes, including Bonds, Futures, FX, Interest Rate Derivatives, Credit, Inflation and Option based derivatives.</w:t>
      </w:r>
    </w:p>
    <w:p w:rsidR="00506ADB" w:rsidRPr="00506ADB" w:rsidRDefault="00506ADB" w:rsidP="00506ADB">
      <w:pPr>
        <w:ind w:right="-8"/>
        <w:rPr>
          <w:rFonts w:ascii="Arial" w:hAnsi="Arial" w:cs="Arial"/>
          <w:sz w:val="20"/>
          <w:szCs w:val="20"/>
        </w:rPr>
      </w:pPr>
      <w:r w:rsidRPr="00506ADB">
        <w:rPr>
          <w:rFonts w:ascii="Arial" w:hAnsi="Arial" w:cs="Arial"/>
          <w:sz w:val="20"/>
          <w:szCs w:val="20"/>
        </w:rPr>
        <w:t>The FIRID team use multiple technologies comprising Java/J2EE, C#, Visual Basic, Perl, Matlab, R, SAS, SQL Server, Oracle, Sybase and Informatica as well as a range of industry best practices and tools that help deliver quality software.</w:t>
      </w:r>
    </w:p>
    <w:p w:rsidR="00506ADB" w:rsidRPr="00506ADB" w:rsidRDefault="00506ADB" w:rsidP="00506ADB">
      <w:pPr>
        <w:ind w:right="-8"/>
        <w:rPr>
          <w:rFonts w:ascii="Arial" w:hAnsi="Arial" w:cs="Arial"/>
          <w:sz w:val="20"/>
          <w:szCs w:val="20"/>
        </w:rPr>
      </w:pPr>
    </w:p>
    <w:p w:rsidR="00506ADB" w:rsidRDefault="00506ADB" w:rsidP="00506ADB">
      <w:pPr>
        <w:ind w:right="-8"/>
        <w:rPr>
          <w:rFonts w:ascii="Arial" w:hAnsi="Arial" w:cs="Arial"/>
          <w:b/>
          <w:sz w:val="20"/>
          <w:szCs w:val="20"/>
        </w:rPr>
      </w:pPr>
      <w:r>
        <w:rPr>
          <w:rFonts w:ascii="Arial" w:hAnsi="Arial" w:cs="Arial"/>
          <w:b/>
          <w:sz w:val="20"/>
          <w:szCs w:val="20"/>
        </w:rPr>
        <w:t>Key Job Responsibilities:</w:t>
      </w:r>
    </w:p>
    <w:p w:rsidR="00506ADB" w:rsidRPr="00506ADB" w:rsidRDefault="00506ADB" w:rsidP="00506ADB">
      <w:pPr>
        <w:ind w:right="-8"/>
        <w:rPr>
          <w:rFonts w:ascii="Arial" w:hAnsi="Arial" w:cs="Arial"/>
          <w:b/>
          <w:sz w:val="20"/>
          <w:szCs w:val="20"/>
        </w:rPr>
      </w:pPr>
    </w:p>
    <w:p w:rsidR="00506ADB" w:rsidRPr="00506ADB" w:rsidRDefault="00506ADB" w:rsidP="00506ADB">
      <w:pPr>
        <w:ind w:right="-8"/>
        <w:rPr>
          <w:rFonts w:ascii="Arial" w:hAnsi="Arial" w:cs="Arial"/>
          <w:sz w:val="20"/>
          <w:szCs w:val="20"/>
        </w:rPr>
      </w:pPr>
      <w:r w:rsidRPr="00506ADB">
        <w:rPr>
          <w:rFonts w:ascii="Arial" w:hAnsi="Arial" w:cs="Arial"/>
          <w:sz w:val="20"/>
          <w:szCs w:val="20"/>
        </w:rPr>
        <w:t>The FIRID team work closely with the FMBI Researchers to develop and enhance the product suite. The development team is encouraged to learn and understand the Fixed Income business, and the role Research plays, so that they can participate in complex discussions with the business leads. This ensures that BlackRock technology is developed to an extremely high standard and is aligned closely with business requirements. Key focus areas are:</w:t>
      </w:r>
    </w:p>
    <w:p w:rsidR="00506ADB" w:rsidRPr="00506ADB" w:rsidRDefault="00506ADB" w:rsidP="00506ADB">
      <w:pPr>
        <w:numPr>
          <w:ilvl w:val="0"/>
          <w:numId w:val="19"/>
        </w:numPr>
        <w:ind w:right="-8"/>
        <w:rPr>
          <w:rFonts w:ascii="Arial" w:hAnsi="Arial" w:cs="Arial"/>
          <w:sz w:val="20"/>
          <w:szCs w:val="20"/>
        </w:rPr>
      </w:pPr>
      <w:r w:rsidRPr="00506ADB">
        <w:rPr>
          <w:rFonts w:ascii="Arial" w:hAnsi="Arial" w:cs="Arial"/>
          <w:sz w:val="20"/>
          <w:szCs w:val="20"/>
        </w:rPr>
        <w:t xml:space="preserve">Data management </w:t>
      </w:r>
    </w:p>
    <w:p w:rsidR="00506ADB" w:rsidRPr="00506ADB" w:rsidRDefault="00506ADB" w:rsidP="00506ADB">
      <w:pPr>
        <w:numPr>
          <w:ilvl w:val="0"/>
          <w:numId w:val="19"/>
        </w:numPr>
        <w:ind w:right="-8"/>
        <w:rPr>
          <w:rFonts w:ascii="Arial" w:hAnsi="Arial" w:cs="Arial"/>
          <w:sz w:val="20"/>
          <w:szCs w:val="20"/>
        </w:rPr>
      </w:pPr>
      <w:r w:rsidRPr="00506ADB">
        <w:rPr>
          <w:rFonts w:ascii="Arial" w:hAnsi="Arial" w:cs="Arial"/>
          <w:sz w:val="20"/>
          <w:szCs w:val="20"/>
        </w:rPr>
        <w:t>Production support</w:t>
      </w:r>
    </w:p>
    <w:p w:rsidR="00506ADB" w:rsidRPr="00506ADB" w:rsidRDefault="00506ADB" w:rsidP="00506ADB">
      <w:pPr>
        <w:numPr>
          <w:ilvl w:val="0"/>
          <w:numId w:val="19"/>
        </w:numPr>
        <w:ind w:right="-8"/>
        <w:rPr>
          <w:rFonts w:ascii="Arial" w:hAnsi="Arial" w:cs="Arial"/>
          <w:sz w:val="20"/>
          <w:szCs w:val="20"/>
        </w:rPr>
      </w:pPr>
      <w:r w:rsidRPr="00506ADB">
        <w:rPr>
          <w:rFonts w:ascii="Arial" w:hAnsi="Arial" w:cs="Arial"/>
          <w:sz w:val="20"/>
          <w:szCs w:val="20"/>
        </w:rPr>
        <w:t>Research Model implementation</w:t>
      </w:r>
    </w:p>
    <w:p w:rsidR="00506ADB" w:rsidRPr="00506ADB" w:rsidRDefault="00506ADB" w:rsidP="00506ADB">
      <w:pPr>
        <w:numPr>
          <w:ilvl w:val="0"/>
          <w:numId w:val="19"/>
        </w:numPr>
        <w:ind w:right="-8"/>
        <w:rPr>
          <w:rFonts w:ascii="Arial" w:hAnsi="Arial" w:cs="Arial"/>
          <w:sz w:val="20"/>
          <w:szCs w:val="20"/>
        </w:rPr>
      </w:pPr>
      <w:r w:rsidRPr="00506ADB">
        <w:rPr>
          <w:rFonts w:ascii="Arial" w:hAnsi="Arial" w:cs="Arial"/>
          <w:sz w:val="20"/>
          <w:szCs w:val="20"/>
        </w:rPr>
        <w:t xml:space="preserve">Tools development </w:t>
      </w:r>
    </w:p>
    <w:p w:rsidR="00506ADB" w:rsidRPr="00506ADB" w:rsidRDefault="00506ADB" w:rsidP="00506ADB">
      <w:pPr>
        <w:numPr>
          <w:ilvl w:val="0"/>
          <w:numId w:val="19"/>
        </w:numPr>
        <w:ind w:right="-8"/>
        <w:rPr>
          <w:rFonts w:ascii="Arial" w:hAnsi="Arial" w:cs="Arial"/>
          <w:sz w:val="20"/>
          <w:szCs w:val="20"/>
        </w:rPr>
      </w:pPr>
      <w:r w:rsidRPr="00506ADB">
        <w:rPr>
          <w:rFonts w:ascii="Arial" w:hAnsi="Arial" w:cs="Arial"/>
          <w:sz w:val="20"/>
          <w:szCs w:val="20"/>
        </w:rPr>
        <w:t>Advisory</w:t>
      </w:r>
    </w:p>
    <w:p w:rsidR="00506ADB" w:rsidRPr="00506ADB" w:rsidRDefault="00506ADB" w:rsidP="00506ADB">
      <w:pPr>
        <w:ind w:right="-8"/>
        <w:rPr>
          <w:rFonts w:ascii="Arial" w:hAnsi="Arial" w:cs="Arial"/>
          <w:sz w:val="20"/>
          <w:szCs w:val="20"/>
        </w:rPr>
      </w:pPr>
    </w:p>
    <w:p w:rsidR="00506ADB" w:rsidRDefault="00506ADB" w:rsidP="00506ADB">
      <w:pPr>
        <w:ind w:right="-8"/>
        <w:rPr>
          <w:rFonts w:ascii="Arial" w:hAnsi="Arial" w:cs="Arial"/>
          <w:b/>
          <w:sz w:val="20"/>
          <w:szCs w:val="20"/>
        </w:rPr>
      </w:pPr>
      <w:r w:rsidRPr="00506ADB">
        <w:rPr>
          <w:rFonts w:ascii="Arial" w:hAnsi="Arial" w:cs="Arial"/>
          <w:b/>
          <w:sz w:val="20"/>
          <w:szCs w:val="20"/>
        </w:rPr>
        <w:t>Techni</w:t>
      </w:r>
      <w:r>
        <w:rPr>
          <w:rFonts w:ascii="Arial" w:hAnsi="Arial" w:cs="Arial"/>
          <w:b/>
          <w:sz w:val="20"/>
          <w:szCs w:val="20"/>
        </w:rPr>
        <w:t>cal / Functional Specifications:</w:t>
      </w:r>
    </w:p>
    <w:p w:rsidR="00506ADB" w:rsidRPr="00506ADB" w:rsidRDefault="00506ADB" w:rsidP="00506ADB">
      <w:pPr>
        <w:ind w:right="-8"/>
        <w:rPr>
          <w:rFonts w:ascii="Arial" w:hAnsi="Arial" w:cs="Arial"/>
          <w:b/>
          <w:sz w:val="20"/>
          <w:szCs w:val="20"/>
        </w:rPr>
      </w:pPr>
    </w:p>
    <w:p w:rsidR="00506ADB" w:rsidRPr="00506ADB" w:rsidRDefault="00506ADB" w:rsidP="00506ADB">
      <w:pPr>
        <w:ind w:right="-8"/>
        <w:rPr>
          <w:rFonts w:ascii="Arial" w:hAnsi="Arial" w:cs="Arial"/>
          <w:sz w:val="20"/>
          <w:szCs w:val="20"/>
        </w:rPr>
      </w:pPr>
      <w:r w:rsidRPr="00506ADB">
        <w:rPr>
          <w:rFonts w:ascii="Arial" w:hAnsi="Arial" w:cs="Arial"/>
          <w:sz w:val="20"/>
          <w:szCs w:val="20"/>
        </w:rPr>
        <w:t>Candidates must have the following experience:</w:t>
      </w:r>
    </w:p>
    <w:p w:rsidR="00506ADB" w:rsidRPr="00506ADB" w:rsidRDefault="00506ADB" w:rsidP="00506ADB">
      <w:pPr>
        <w:numPr>
          <w:ilvl w:val="0"/>
          <w:numId w:val="22"/>
        </w:numPr>
        <w:ind w:right="-8"/>
        <w:rPr>
          <w:rFonts w:ascii="Arial" w:hAnsi="Arial" w:cs="Arial"/>
          <w:sz w:val="20"/>
          <w:szCs w:val="20"/>
        </w:rPr>
      </w:pPr>
      <w:r w:rsidRPr="00506ADB">
        <w:rPr>
          <w:rFonts w:ascii="Arial" w:hAnsi="Arial" w:cs="Arial"/>
          <w:sz w:val="20"/>
          <w:szCs w:val="20"/>
        </w:rPr>
        <w:t>BSc. (or equivalent) in Computer Science, Mathematics or a related quantitative discipline</w:t>
      </w:r>
    </w:p>
    <w:p w:rsidR="00506ADB" w:rsidRPr="00506ADB" w:rsidRDefault="00506ADB" w:rsidP="00506ADB">
      <w:pPr>
        <w:numPr>
          <w:ilvl w:val="0"/>
          <w:numId w:val="22"/>
        </w:numPr>
        <w:ind w:right="-8"/>
        <w:rPr>
          <w:rFonts w:ascii="Arial" w:hAnsi="Arial" w:cs="Arial"/>
          <w:sz w:val="20"/>
          <w:szCs w:val="20"/>
        </w:rPr>
      </w:pPr>
      <w:r w:rsidRPr="00506ADB">
        <w:rPr>
          <w:rFonts w:ascii="Arial" w:hAnsi="Arial" w:cs="Arial"/>
          <w:sz w:val="20"/>
          <w:szCs w:val="20"/>
        </w:rPr>
        <w:t>A good understanding of the securities industry: OTC derivatives or Fixed Income</w:t>
      </w:r>
    </w:p>
    <w:p w:rsidR="00506ADB" w:rsidRPr="00506ADB" w:rsidRDefault="00506ADB" w:rsidP="00506ADB">
      <w:pPr>
        <w:numPr>
          <w:ilvl w:val="0"/>
          <w:numId w:val="22"/>
        </w:numPr>
        <w:ind w:right="-8"/>
        <w:rPr>
          <w:rFonts w:ascii="Arial" w:hAnsi="Arial" w:cs="Arial"/>
          <w:sz w:val="20"/>
          <w:szCs w:val="20"/>
        </w:rPr>
      </w:pPr>
      <w:r w:rsidRPr="00506ADB">
        <w:rPr>
          <w:rFonts w:ascii="Arial" w:hAnsi="Arial" w:cs="Arial"/>
          <w:sz w:val="20"/>
          <w:szCs w:val="20"/>
        </w:rPr>
        <w:t>A detailed working knowledge of Interest Rate and Credit instruments and markets, and be comfortable discussing how the various markets compliment each other</w:t>
      </w:r>
    </w:p>
    <w:p w:rsidR="00506ADB" w:rsidRPr="00506ADB" w:rsidRDefault="00506ADB" w:rsidP="00506ADB">
      <w:pPr>
        <w:ind w:right="-8"/>
        <w:rPr>
          <w:rFonts w:ascii="Arial" w:hAnsi="Arial" w:cs="Arial"/>
          <w:sz w:val="20"/>
          <w:szCs w:val="20"/>
        </w:rPr>
      </w:pPr>
    </w:p>
    <w:p w:rsidR="00506ADB" w:rsidRPr="00506ADB" w:rsidRDefault="00506ADB" w:rsidP="00506ADB">
      <w:pPr>
        <w:ind w:right="-8"/>
        <w:rPr>
          <w:rFonts w:ascii="Arial" w:hAnsi="Arial" w:cs="Arial"/>
          <w:sz w:val="20"/>
          <w:szCs w:val="20"/>
        </w:rPr>
      </w:pPr>
      <w:r w:rsidRPr="00506ADB">
        <w:rPr>
          <w:rFonts w:ascii="Arial" w:hAnsi="Arial" w:cs="Arial"/>
          <w:sz w:val="20"/>
          <w:szCs w:val="20"/>
        </w:rPr>
        <w:t>Demonstrable expert knowledge in:</w:t>
      </w:r>
    </w:p>
    <w:p w:rsidR="00506ADB" w:rsidRPr="00506ADB" w:rsidRDefault="00506ADB" w:rsidP="00506ADB">
      <w:pPr>
        <w:numPr>
          <w:ilvl w:val="0"/>
          <w:numId w:val="21"/>
        </w:numPr>
        <w:ind w:right="-8"/>
        <w:rPr>
          <w:rFonts w:ascii="Arial" w:hAnsi="Arial" w:cs="Arial"/>
          <w:sz w:val="20"/>
          <w:szCs w:val="20"/>
          <w:lang w:val="fr-FR"/>
        </w:rPr>
      </w:pPr>
      <w:r w:rsidRPr="00506ADB">
        <w:rPr>
          <w:rFonts w:ascii="Arial" w:hAnsi="Arial" w:cs="Arial"/>
          <w:sz w:val="20"/>
          <w:szCs w:val="20"/>
          <w:lang w:val="fr-FR"/>
        </w:rPr>
        <w:t>Java/C# .NET/Perl</w:t>
      </w:r>
    </w:p>
    <w:p w:rsidR="00506ADB" w:rsidRPr="00506ADB" w:rsidRDefault="00506ADB" w:rsidP="00506ADB">
      <w:pPr>
        <w:numPr>
          <w:ilvl w:val="0"/>
          <w:numId w:val="21"/>
        </w:numPr>
        <w:ind w:right="-8"/>
        <w:rPr>
          <w:rFonts w:ascii="Arial" w:hAnsi="Arial" w:cs="Arial"/>
          <w:sz w:val="20"/>
          <w:szCs w:val="20"/>
          <w:lang w:val="fr-FR"/>
        </w:rPr>
      </w:pPr>
      <w:r w:rsidRPr="00506ADB">
        <w:rPr>
          <w:rFonts w:ascii="Arial" w:hAnsi="Arial" w:cs="Arial"/>
          <w:sz w:val="20"/>
          <w:szCs w:val="20"/>
          <w:lang w:val="fr-FR"/>
        </w:rPr>
        <w:t>SQL Server/Oracle/Sybase</w:t>
      </w:r>
    </w:p>
    <w:p w:rsidR="00506ADB" w:rsidRPr="00506ADB" w:rsidRDefault="00506ADB" w:rsidP="00506ADB">
      <w:pPr>
        <w:numPr>
          <w:ilvl w:val="0"/>
          <w:numId w:val="21"/>
        </w:numPr>
        <w:ind w:right="-8"/>
        <w:rPr>
          <w:rFonts w:ascii="Arial" w:hAnsi="Arial" w:cs="Arial"/>
          <w:sz w:val="20"/>
          <w:szCs w:val="20"/>
        </w:rPr>
      </w:pPr>
      <w:r w:rsidRPr="00506ADB">
        <w:rPr>
          <w:rFonts w:ascii="Arial" w:hAnsi="Arial" w:cs="Arial"/>
          <w:sz w:val="20"/>
          <w:szCs w:val="20"/>
        </w:rPr>
        <w:t>XML</w:t>
      </w:r>
    </w:p>
    <w:p w:rsidR="00506ADB" w:rsidRPr="00506ADB" w:rsidRDefault="00506ADB" w:rsidP="00506ADB">
      <w:pPr>
        <w:numPr>
          <w:ilvl w:val="0"/>
          <w:numId w:val="21"/>
        </w:numPr>
        <w:ind w:right="-8"/>
        <w:rPr>
          <w:rFonts w:ascii="Arial" w:hAnsi="Arial" w:cs="Arial"/>
          <w:sz w:val="20"/>
          <w:szCs w:val="20"/>
        </w:rPr>
      </w:pPr>
      <w:r w:rsidRPr="00506ADB">
        <w:rPr>
          <w:rFonts w:ascii="Arial" w:hAnsi="Arial" w:cs="Arial"/>
          <w:sz w:val="20"/>
          <w:szCs w:val="20"/>
        </w:rPr>
        <w:t>Unix shell scripting</w:t>
      </w:r>
    </w:p>
    <w:p w:rsidR="00506ADB" w:rsidRPr="00506ADB" w:rsidRDefault="00506ADB" w:rsidP="00506ADB">
      <w:pPr>
        <w:numPr>
          <w:ilvl w:val="0"/>
          <w:numId w:val="21"/>
        </w:numPr>
        <w:ind w:right="-8"/>
        <w:rPr>
          <w:rFonts w:ascii="Arial" w:hAnsi="Arial" w:cs="Arial"/>
          <w:sz w:val="20"/>
          <w:szCs w:val="20"/>
        </w:rPr>
      </w:pPr>
      <w:r w:rsidRPr="00506ADB">
        <w:rPr>
          <w:rFonts w:ascii="Arial" w:hAnsi="Arial" w:cs="Arial"/>
          <w:sz w:val="20"/>
          <w:szCs w:val="20"/>
        </w:rPr>
        <w:t>SAS/R/Matlab</w:t>
      </w:r>
    </w:p>
    <w:p w:rsidR="00506ADB" w:rsidRPr="00506ADB" w:rsidRDefault="00506ADB" w:rsidP="00506ADB">
      <w:pPr>
        <w:ind w:right="-8"/>
        <w:rPr>
          <w:rFonts w:ascii="Arial" w:hAnsi="Arial" w:cs="Arial"/>
          <w:sz w:val="20"/>
          <w:szCs w:val="20"/>
        </w:rPr>
      </w:pPr>
    </w:p>
    <w:p w:rsidR="00506ADB" w:rsidRPr="00506ADB" w:rsidRDefault="00506ADB" w:rsidP="00506ADB">
      <w:pPr>
        <w:ind w:right="-8"/>
        <w:rPr>
          <w:rFonts w:ascii="Arial" w:hAnsi="Arial" w:cs="Arial"/>
          <w:sz w:val="20"/>
          <w:szCs w:val="20"/>
        </w:rPr>
      </w:pPr>
      <w:r w:rsidRPr="00506ADB">
        <w:rPr>
          <w:rFonts w:ascii="Arial" w:hAnsi="Arial" w:cs="Arial"/>
          <w:sz w:val="20"/>
          <w:szCs w:val="20"/>
        </w:rPr>
        <w:t>Personal qualities:</w:t>
      </w:r>
    </w:p>
    <w:p w:rsidR="00506ADB" w:rsidRPr="00506ADB" w:rsidRDefault="00506ADB" w:rsidP="00506ADB">
      <w:pPr>
        <w:numPr>
          <w:ilvl w:val="0"/>
          <w:numId w:val="20"/>
        </w:numPr>
        <w:ind w:right="-8"/>
        <w:rPr>
          <w:rFonts w:ascii="Arial" w:hAnsi="Arial" w:cs="Arial"/>
          <w:sz w:val="20"/>
          <w:szCs w:val="20"/>
        </w:rPr>
      </w:pPr>
      <w:r w:rsidRPr="00506ADB">
        <w:rPr>
          <w:rFonts w:ascii="Arial" w:hAnsi="Arial" w:cs="Arial"/>
          <w:sz w:val="20"/>
          <w:szCs w:val="20"/>
        </w:rPr>
        <w:t>Excellent analytical/problem solving skills</w:t>
      </w:r>
    </w:p>
    <w:p w:rsidR="00506ADB" w:rsidRPr="00506ADB" w:rsidRDefault="00506ADB" w:rsidP="00506ADB">
      <w:pPr>
        <w:numPr>
          <w:ilvl w:val="0"/>
          <w:numId w:val="20"/>
        </w:numPr>
        <w:ind w:right="-8"/>
        <w:rPr>
          <w:rFonts w:ascii="Arial" w:hAnsi="Arial" w:cs="Arial"/>
          <w:sz w:val="20"/>
          <w:szCs w:val="20"/>
        </w:rPr>
      </w:pPr>
      <w:r w:rsidRPr="00506ADB">
        <w:rPr>
          <w:rFonts w:ascii="Arial" w:hAnsi="Arial" w:cs="Arial"/>
          <w:sz w:val="20"/>
          <w:szCs w:val="20"/>
        </w:rPr>
        <w:t>Strong communication and presentation skills</w:t>
      </w:r>
    </w:p>
    <w:p w:rsidR="00506ADB" w:rsidRPr="00506ADB" w:rsidRDefault="00506ADB" w:rsidP="00506ADB">
      <w:pPr>
        <w:numPr>
          <w:ilvl w:val="0"/>
          <w:numId w:val="20"/>
        </w:numPr>
        <w:ind w:right="-8"/>
        <w:rPr>
          <w:rFonts w:ascii="Arial" w:hAnsi="Arial" w:cs="Arial"/>
          <w:sz w:val="20"/>
          <w:szCs w:val="20"/>
        </w:rPr>
      </w:pPr>
      <w:r w:rsidRPr="00506ADB">
        <w:rPr>
          <w:rFonts w:ascii="Arial" w:hAnsi="Arial" w:cs="Arial"/>
          <w:sz w:val="20"/>
          <w:szCs w:val="20"/>
        </w:rPr>
        <w:t>Proven team player</w:t>
      </w:r>
    </w:p>
    <w:p w:rsidR="00506ADB" w:rsidRPr="00506ADB" w:rsidRDefault="00506ADB" w:rsidP="00506ADB">
      <w:pPr>
        <w:numPr>
          <w:ilvl w:val="0"/>
          <w:numId w:val="20"/>
        </w:numPr>
        <w:ind w:right="-8"/>
        <w:rPr>
          <w:rFonts w:ascii="Arial" w:hAnsi="Arial" w:cs="Arial"/>
          <w:sz w:val="20"/>
          <w:szCs w:val="20"/>
        </w:rPr>
      </w:pPr>
      <w:r w:rsidRPr="00506ADB">
        <w:rPr>
          <w:rFonts w:ascii="Arial" w:hAnsi="Arial" w:cs="Arial"/>
          <w:sz w:val="20"/>
          <w:szCs w:val="20"/>
        </w:rPr>
        <w:t>Good sense of prioritization</w:t>
      </w:r>
    </w:p>
    <w:p w:rsidR="00506ADB" w:rsidRPr="00506ADB" w:rsidRDefault="00506ADB" w:rsidP="00506ADB">
      <w:pPr>
        <w:numPr>
          <w:ilvl w:val="0"/>
          <w:numId w:val="20"/>
        </w:numPr>
        <w:ind w:right="-8"/>
        <w:rPr>
          <w:rFonts w:ascii="Arial" w:hAnsi="Arial" w:cs="Arial"/>
          <w:sz w:val="20"/>
          <w:szCs w:val="20"/>
        </w:rPr>
      </w:pPr>
      <w:r w:rsidRPr="00506ADB">
        <w:rPr>
          <w:rFonts w:ascii="Arial" w:hAnsi="Arial" w:cs="Arial"/>
          <w:sz w:val="20"/>
          <w:szCs w:val="20"/>
        </w:rPr>
        <w:t>Demonstrated self-initiative</w:t>
      </w:r>
    </w:p>
    <w:sectPr w:rsidR="00506ADB" w:rsidRPr="00506ADB" w:rsidSect="00790642">
      <w:headerReference w:type="default" r:id="rId8"/>
      <w:footerReference w:type="default" r:id="rId9"/>
      <w:pgSz w:w="11906" w:h="16838" w:code="9"/>
      <w:pgMar w:top="567" w:right="737" w:bottom="567" w:left="737" w:header="73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3A4" w:rsidRPr="00A30354" w:rsidRDefault="00E513A4" w:rsidP="00A30354"/>
    <w:p w:rsidR="00E513A4" w:rsidRDefault="00E513A4"/>
  </w:endnote>
  <w:endnote w:type="continuationSeparator" w:id="0">
    <w:p w:rsidR="00E513A4" w:rsidRDefault="00E513A4">
      <w:r>
        <w:continuationSeparator/>
      </w:r>
    </w:p>
    <w:p w:rsidR="00E513A4" w:rsidRDefault="00E51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917" w:rsidRDefault="00FC2879" w:rsidP="008C1A0B">
    <w:pPr>
      <w:pStyle w:val="BLKBody"/>
      <w:rPr>
        <w:lang w:val="en-US"/>
      </w:rPr>
    </w:pPr>
    <w:r>
      <w:rPr>
        <w:noProof/>
        <w:lang w:eastAsia="en-GB"/>
      </w:rPr>
      <w:drawing>
        <wp:anchor distT="0" distB="0" distL="114300" distR="114300" simplePos="0" relativeHeight="251656704" behindDoc="0" locked="0" layoutInCell="1" allowOverlap="1">
          <wp:simplePos x="0" y="0"/>
          <wp:positionH relativeFrom="column">
            <wp:posOffset>4953000</wp:posOffset>
          </wp:positionH>
          <wp:positionV relativeFrom="paragraph">
            <wp:posOffset>36195</wp:posOffset>
          </wp:positionV>
          <wp:extent cx="1808480" cy="259080"/>
          <wp:effectExtent l="0" t="0" r="1270" b="7620"/>
          <wp:wrapNone/>
          <wp:docPr id="121" name="Picture 121" descr="091018-BlackRoc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091018-BlackRock-Logo-JPG"/>
                  <pic:cNvPicPr>
                    <a:picLocks noChangeAspect="1" noChangeArrowheads="1"/>
                  </pic:cNvPicPr>
                </pic:nvPicPr>
                <pic:blipFill>
                  <a:blip r:embed="rId1">
                    <a:extLst>
                      <a:ext uri="{28A0092B-C50C-407E-A947-70E740481C1C}">
                        <a14:useLocalDpi xmlns:a14="http://schemas.microsoft.com/office/drawing/2010/main" val="0"/>
                      </a:ext>
                    </a:extLst>
                  </a:blip>
                  <a:srcRect t="21844" r="-993" b="28641"/>
                  <a:stretch>
                    <a:fillRect/>
                  </a:stretch>
                </pic:blipFill>
                <pic:spPr bwMode="auto">
                  <a:xfrm>
                    <a:off x="0" y="0"/>
                    <a:ext cx="1808480" cy="259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g">
          <w:drawing>
            <wp:anchor distT="0" distB="0" distL="114300" distR="114300" simplePos="0" relativeHeight="251658752" behindDoc="0" locked="0" layoutInCell="1" allowOverlap="1">
              <wp:simplePos x="0" y="0"/>
              <wp:positionH relativeFrom="column">
                <wp:posOffset>-57150</wp:posOffset>
              </wp:positionH>
              <wp:positionV relativeFrom="paragraph">
                <wp:posOffset>164465</wp:posOffset>
              </wp:positionV>
              <wp:extent cx="5183505" cy="61595"/>
              <wp:effectExtent l="9525" t="12065" r="7620" b="12065"/>
              <wp:wrapNone/>
              <wp:docPr id="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3505" cy="61595"/>
                        <a:chOff x="2337" y="73"/>
                        <a:chExt cx="3265" cy="39"/>
                      </a:xfrm>
                    </wpg:grpSpPr>
                    <wps:wsp>
                      <wps:cNvPr id="2" name="Freeform 111"/>
                      <wps:cNvSpPr>
                        <a:spLocks/>
                      </wps:cNvSpPr>
                      <wps:spPr bwMode="auto">
                        <a:xfrm>
                          <a:off x="5536" y="77"/>
                          <a:ext cx="66" cy="32"/>
                        </a:xfrm>
                        <a:custGeom>
                          <a:avLst/>
                          <a:gdLst>
                            <a:gd name="T0" fmla="*/ 0 w 66"/>
                            <a:gd name="T1" fmla="*/ 0 h 32"/>
                            <a:gd name="T2" fmla="*/ 66 w 66"/>
                            <a:gd name="T3" fmla="*/ 16 h 32"/>
                            <a:gd name="T4" fmla="*/ 0 w 66"/>
                            <a:gd name="T5" fmla="*/ 32 h 32"/>
                            <a:gd name="T6" fmla="*/ 0 w 66"/>
                            <a:gd name="T7" fmla="*/ 0 h 32"/>
                          </a:gdLst>
                          <a:ahLst/>
                          <a:cxnLst>
                            <a:cxn ang="0">
                              <a:pos x="T0" y="T1"/>
                            </a:cxn>
                            <a:cxn ang="0">
                              <a:pos x="T2" y="T3"/>
                            </a:cxn>
                            <a:cxn ang="0">
                              <a:pos x="T4" y="T5"/>
                            </a:cxn>
                            <a:cxn ang="0">
                              <a:pos x="T6" y="T7"/>
                            </a:cxn>
                          </a:cxnLst>
                          <a:rect l="0" t="0" r="r" b="b"/>
                          <a:pathLst>
                            <a:path w="66" h="32">
                              <a:moveTo>
                                <a:pt x="0" y="0"/>
                              </a:moveTo>
                              <a:lnTo>
                                <a:pt x="66" y="16"/>
                              </a:lnTo>
                              <a:lnTo>
                                <a:pt x="0" y="32"/>
                              </a:lnTo>
                              <a:lnTo>
                                <a:pt x="0" y="0"/>
                              </a:lnTo>
                              <a:close/>
                            </a:path>
                          </a:pathLst>
                        </a:custGeom>
                        <a:solidFill>
                          <a:srgbClr val="9C25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Line 112"/>
                      <wps:cNvCnPr/>
                      <wps:spPr bwMode="auto">
                        <a:xfrm>
                          <a:off x="2337" y="91"/>
                          <a:ext cx="3174" cy="1"/>
                        </a:xfrm>
                        <a:prstGeom prst="line">
                          <a:avLst/>
                        </a:prstGeom>
                        <a:noFill/>
                        <a:ln w="9525">
                          <a:solidFill>
                            <a:srgbClr val="9C254F"/>
                          </a:solidFill>
                          <a:round/>
                          <a:headEnd/>
                          <a:tailEnd/>
                        </a:ln>
                        <a:extLst>
                          <a:ext uri="{909E8E84-426E-40DD-AFC4-6F175D3DCCD1}">
                            <a14:hiddenFill xmlns:a14="http://schemas.microsoft.com/office/drawing/2010/main">
                              <a:noFill/>
                            </a14:hiddenFill>
                          </a:ext>
                        </a:extLst>
                      </wps:spPr>
                      <wps:bodyPr/>
                    </wps:wsp>
                    <wps:wsp>
                      <wps:cNvPr id="4" name="Line 113"/>
                      <wps:cNvCnPr/>
                      <wps:spPr bwMode="auto">
                        <a:xfrm>
                          <a:off x="5522" y="73"/>
                          <a:ext cx="0" cy="39"/>
                        </a:xfrm>
                        <a:prstGeom prst="line">
                          <a:avLst/>
                        </a:prstGeom>
                        <a:noFill/>
                        <a:ln w="9525">
                          <a:solidFill>
                            <a:srgbClr val="9C254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0" o:spid="_x0000_s1026" style="position:absolute;margin-left:-4.5pt;margin-top:12.95pt;width:408.15pt;height:4.85pt;z-index:251658752" coordorigin="2337,73" coordsize="326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">
              <v:shape id="Freeform 111" o:spid="_x0000_s1027" style="position:absolute;left:5536;top:77;width:66;height:32;visibility:visible;mso-wrap-style:square;v-text-anchor:top" coordsize="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EwcIA&#10;AADaAAAADwAAAGRycy9kb3ducmV2LnhtbESPwWrDMBBE74X+g9hCb43chJbgRAltoVByKXHyARtr&#10;Y5lYKyNtY/vvo0Khx2Fm3jDr7eg7daWY2sAGnmcFKOI62JYbA8fD59MSVBJki11gMjBRgu3m/m6N&#10;pQ0D7+laSaMyhFOJBpxIX2qdakce0yz0xNk7h+hRsoyNthGHDPednhfFq/bYcl5w2NOHo/pS/XgD&#10;+2rxLt9yGg67Y6SpdX2cFi/GPD6MbytQQqP8h//aX9bAHH6v5Bu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YTBwgAAANoAAAAPAAAAAAAAAAAAAAAAAJgCAABkcnMvZG93&#10;bnJldi54bWxQSwUGAAAAAAQABAD1AAAAhwMAAAAA&#10;" path="m,l66,16,,32,,xe" fillcolor="#9c254f" stroked="f">
                <v:path arrowok="t" o:connecttype="custom" o:connectlocs="0,0;66,16;0,32;0,0" o:connectangles="0,0,0,0"/>
              </v:shape>
              <v:line id="Line 112" o:spid="_x0000_s1028" style="position:absolute;visibility:visible;mso-wrap-style:square" from="2337,91" to="55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yrnMAAAADaAAAADwAAAGRycy9kb3ducmV2LnhtbERP3WrCMBS+H/gO4QjeDE11Y0g1iooy&#10;b3ax6gMcmmNbbU5iE7X69EYY7PLj+5/OW1OLKzW+sqxgOEhAEOdWV1wo2O82/TEIH5A11pZJwZ08&#10;zGedtymm2t74l65ZKEQMYZ+igjIEl0rp85IM+oF1xJE72MZgiLAppG7wFsNNLUdJ8iUNVhwbSnS0&#10;Kik/ZRcTZ4zWP3t3zB9n9748fCbZd1UYVqrXbRcTEIHa8C/+c2+1gg94XYl+kL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cq5zAAAAA2gAAAA8AAAAAAAAAAAAAAAAA&#10;oQIAAGRycy9kb3ducmV2LnhtbFBLBQYAAAAABAAEAPkAAACOAwAAAAA=&#10;" strokecolor="#9c254f"/>
              <v:line id="Line 113" o:spid="_x0000_s1029" style="position:absolute;visibility:visible;mso-wrap-style:square" from="5522,73" to="552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z6MEAAADaAAAADwAAAGRycy9kb3ducmV2LnhtbERP3WrCMBS+H/gO4Qi7GTO1FBmdUVQ2&#10;5s0u7HyAQ3NsO5uT2GRt59MvgrDLj+9/uR5NK3rqfGNZwXyWgCAurW64UnD8en9+AeEDssbWMin4&#10;JQ/r1eRhibm2Ax+oL0IlYgj7HBXUIbhcSl/WZNDPrCOO3Ml2BkOEXSV1h0MMN61Mk2QhDTYcG2p0&#10;tKupPBc/Js5I3z6P7ru8XtzT9pQlxUdTGVbqcTpuXkEEGsO/+O7eawUZ3K5EP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9TPowQAAANoAAAAPAAAAAAAAAAAAAAAA&#10;AKECAABkcnMvZG93bnJldi54bWxQSwUGAAAAAAQABAD5AAAAjwMAAAAA&#10;" strokecolor="#9c254f"/>
            </v:group>
          </w:pict>
        </mc:Fallback>
      </mc:AlternateContent>
    </w:r>
  </w:p>
  <w:p w:rsidR="005E6917" w:rsidRPr="008C1A0B" w:rsidRDefault="005E6917" w:rsidP="008C1A0B">
    <w:pPr>
      <w:pStyle w:val="BLKBody"/>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3A4" w:rsidRDefault="00E513A4">
      <w:r>
        <w:separator/>
      </w:r>
    </w:p>
  </w:footnote>
  <w:footnote w:type="continuationSeparator" w:id="0">
    <w:p w:rsidR="00E513A4" w:rsidRDefault="00E513A4">
      <w:r>
        <w:continuationSeparator/>
      </w:r>
    </w:p>
    <w:p w:rsidR="00E513A4" w:rsidRDefault="00E513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917" w:rsidRPr="00790642" w:rsidRDefault="00FC2879" w:rsidP="00790642">
    <w:pPr>
      <w:ind w:right="160"/>
      <w:rPr>
        <w:sz w:val="4"/>
        <w:szCs w:val="4"/>
      </w:rPr>
    </w:pPr>
    <w:r>
      <w:rPr>
        <w:noProof/>
        <w:lang w:val="en-GB" w:eastAsia="en-GB"/>
      </w:rPr>
      <mc:AlternateContent>
        <mc:Choice Requires="wpg">
          <w:drawing>
            <wp:anchor distT="0" distB="0" distL="114300" distR="114300" simplePos="0" relativeHeight="251657728" behindDoc="0" locked="0" layoutInCell="1" allowOverlap="1">
              <wp:simplePos x="0" y="0"/>
              <wp:positionH relativeFrom="column">
                <wp:posOffset>1920875</wp:posOffset>
              </wp:positionH>
              <wp:positionV relativeFrom="paragraph">
                <wp:posOffset>-3194050</wp:posOffset>
              </wp:positionV>
              <wp:extent cx="5183505" cy="61595"/>
              <wp:effectExtent l="6350" t="6350" r="1270" b="8255"/>
              <wp:wrapNone/>
              <wp:docPr id="5"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3505" cy="61595"/>
                        <a:chOff x="2337" y="73"/>
                        <a:chExt cx="3265" cy="39"/>
                      </a:xfrm>
                    </wpg:grpSpPr>
                    <wps:wsp>
                      <wps:cNvPr id="6" name="Freeform 107"/>
                      <wps:cNvSpPr>
                        <a:spLocks/>
                      </wps:cNvSpPr>
                      <wps:spPr bwMode="auto">
                        <a:xfrm>
                          <a:off x="5536" y="77"/>
                          <a:ext cx="66" cy="32"/>
                        </a:xfrm>
                        <a:custGeom>
                          <a:avLst/>
                          <a:gdLst>
                            <a:gd name="T0" fmla="*/ 0 w 66"/>
                            <a:gd name="T1" fmla="*/ 0 h 32"/>
                            <a:gd name="T2" fmla="*/ 66 w 66"/>
                            <a:gd name="T3" fmla="*/ 16 h 32"/>
                            <a:gd name="T4" fmla="*/ 0 w 66"/>
                            <a:gd name="T5" fmla="*/ 32 h 32"/>
                            <a:gd name="T6" fmla="*/ 0 w 66"/>
                            <a:gd name="T7" fmla="*/ 0 h 32"/>
                          </a:gdLst>
                          <a:ahLst/>
                          <a:cxnLst>
                            <a:cxn ang="0">
                              <a:pos x="T0" y="T1"/>
                            </a:cxn>
                            <a:cxn ang="0">
                              <a:pos x="T2" y="T3"/>
                            </a:cxn>
                            <a:cxn ang="0">
                              <a:pos x="T4" y="T5"/>
                            </a:cxn>
                            <a:cxn ang="0">
                              <a:pos x="T6" y="T7"/>
                            </a:cxn>
                          </a:cxnLst>
                          <a:rect l="0" t="0" r="r" b="b"/>
                          <a:pathLst>
                            <a:path w="66" h="32">
                              <a:moveTo>
                                <a:pt x="0" y="0"/>
                              </a:moveTo>
                              <a:lnTo>
                                <a:pt x="66" y="16"/>
                              </a:lnTo>
                              <a:lnTo>
                                <a:pt x="0" y="32"/>
                              </a:lnTo>
                              <a:lnTo>
                                <a:pt x="0" y="0"/>
                              </a:lnTo>
                              <a:close/>
                            </a:path>
                          </a:pathLst>
                        </a:custGeom>
                        <a:solidFill>
                          <a:srgbClr val="9C25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Line 108"/>
                      <wps:cNvCnPr/>
                      <wps:spPr bwMode="auto">
                        <a:xfrm>
                          <a:off x="2337" y="91"/>
                          <a:ext cx="3174" cy="1"/>
                        </a:xfrm>
                        <a:prstGeom prst="line">
                          <a:avLst/>
                        </a:prstGeom>
                        <a:noFill/>
                        <a:ln w="9525">
                          <a:solidFill>
                            <a:srgbClr val="9C254F"/>
                          </a:solidFill>
                          <a:round/>
                          <a:headEnd/>
                          <a:tailEnd/>
                        </a:ln>
                        <a:extLst>
                          <a:ext uri="{909E8E84-426E-40DD-AFC4-6F175D3DCCD1}">
                            <a14:hiddenFill xmlns:a14="http://schemas.microsoft.com/office/drawing/2010/main">
                              <a:noFill/>
                            </a14:hiddenFill>
                          </a:ext>
                        </a:extLst>
                      </wps:spPr>
                      <wps:bodyPr/>
                    </wps:wsp>
                    <wps:wsp>
                      <wps:cNvPr id="8" name="Line 109"/>
                      <wps:cNvCnPr/>
                      <wps:spPr bwMode="auto">
                        <a:xfrm>
                          <a:off x="5522" y="73"/>
                          <a:ext cx="0" cy="39"/>
                        </a:xfrm>
                        <a:prstGeom prst="line">
                          <a:avLst/>
                        </a:prstGeom>
                        <a:noFill/>
                        <a:ln w="9525">
                          <a:solidFill>
                            <a:srgbClr val="9C254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6" o:spid="_x0000_s1026" style="position:absolute;margin-left:151.25pt;margin-top:-251.5pt;width:408.15pt;height:4.85pt;z-index:251657728" coordorigin="2337,73" coordsize="326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">
              <v:shape id="Freeform 107" o:spid="_x0000_s1027" style="position:absolute;left:5536;top:77;width:66;height:32;visibility:visible;mso-wrap-style:square;v-text-anchor:top" coordsize="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CwsIA&#10;AADaAAAADwAAAGRycy9kb3ducmV2LnhtbESPwWrDMBBE74X+g9hCb43chobgRAlNoFB6KXHyARtr&#10;Y5lYKyNtY/vvq0Khx2Fm3jDr7eg7daOY2sAGnmcFKOI62JYbA6fj+9MSVBJki11gMjBRgu3m/m6N&#10;pQ0DH+hWSaMyhFOJBpxIX2qdakce0yz0xNm7hOhRsoyNthGHDPedfimKhfbYcl5w2NPeUX2tvr2B&#10;QzXfyZech+PnKdLUuj5O81djHh/GtxUooVH+w3/tD2tgAb9X8g3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oLCwgAAANoAAAAPAAAAAAAAAAAAAAAAAJgCAABkcnMvZG93&#10;bnJldi54bWxQSwUGAAAAAAQABAD1AAAAhwMAAAAA&#10;" path="m,l66,16,,32,,xe" fillcolor="#9c254f" stroked="f">
                <v:path arrowok="t" o:connecttype="custom" o:connectlocs="0,0;66,16;0,32;0,0" o:connectangles="0,0,0,0"/>
              </v:shape>
              <v:line id="Line 108" o:spid="_x0000_s1028" style="position:absolute;visibility:visible;mso-wrap-style:square" from="2337,91" to="55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tn8AAAADaAAAADwAAAGRycy9kb3ducmV2LnhtbERP3WrCMBS+H/gO4QjeDE2VsUk1iooy&#10;b3ax6gMcmmNbbU5iE7X69EYY7PLj+5/OW1OLKzW+sqxgOEhAEOdWV1wo2O82/TEIH5A11pZJwZ08&#10;zGedtymm2t74l65ZKEQMYZ+igjIEl0rp85IM+oF1xJE72MZgiLAppG7wFsNNLUdJ8ikNVhwbSnS0&#10;Kik/ZRcTZ4zWP3t3zB9n9748fCTZd1UYVqrXbRcTEIHa8C/+c2+1gi94XYl+kL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nrZ/AAAAA2gAAAA8AAAAAAAAAAAAAAAAA&#10;oQIAAGRycy9kb3ducmV2LnhtbFBLBQYAAAAABAAEAPkAAACOAwAAAAA=&#10;" strokecolor="#9c254f"/>
              <v:line id="Line 109" o:spid="_x0000_s1029" style="position:absolute;visibility:visible;mso-wrap-style:square" from="5522,73" to="552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57cAAAADaAAAADwAAAGRycy9kb3ducmV2LnhtbERPzWrCQBC+C77DMkIvoptKkRJdRaWl&#10;vfRgmgcYsmOSNju7ZrcaffrOodDjx/e/3g6uUxfqY+vZwOM8A0VcedtybaD8fJ09g4oJ2WLnmQzc&#10;KMJ2Mx6tMbf+yke6FKlWEsIxRwNNSiHXOlYNOYxzH4iFO/neYRLY19r2eJVw1+lFli21w5alocFA&#10;h4aq7+LHyYzFy0cZvqr7OUz3p6eseGtrx8Y8TIbdClSiIf2L/9zv1oBslSviB73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4Oe3AAAAA2gAAAA8AAAAAAAAAAAAAAAAA&#10;oQIAAGRycy9kb3ducmV2LnhtbFBLBQYAAAAABAAEAPkAAACOAwAAAAA=&#10;" strokecolor="#9c254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3C862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A234300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064F06A"/>
    <w:lvl w:ilvl="0">
      <w:start w:val="1"/>
      <w:numFmt w:val="decimal"/>
      <w:pStyle w:val="ListNumber3"/>
      <w:lvlText w:val="%1."/>
      <w:lvlJc w:val="left"/>
      <w:pPr>
        <w:tabs>
          <w:tab w:val="num" w:pos="926"/>
        </w:tabs>
        <w:ind w:left="926" w:hanging="360"/>
      </w:pPr>
    </w:lvl>
  </w:abstractNum>
  <w:abstractNum w:abstractNumId="3">
    <w:nsid w:val="FFFFFF7F"/>
    <w:multiLevelType w:val="singleLevel"/>
    <w:tmpl w:val="5EEE2B50"/>
    <w:lvl w:ilvl="0">
      <w:start w:val="1"/>
      <w:numFmt w:val="decimal"/>
      <w:pStyle w:val="ListNumber2"/>
      <w:lvlText w:val="%1."/>
      <w:lvlJc w:val="left"/>
      <w:pPr>
        <w:tabs>
          <w:tab w:val="num" w:pos="643"/>
        </w:tabs>
        <w:ind w:left="643" w:hanging="360"/>
      </w:pPr>
    </w:lvl>
  </w:abstractNum>
  <w:abstractNum w:abstractNumId="4">
    <w:nsid w:val="FFFFFF80"/>
    <w:multiLevelType w:val="singleLevel"/>
    <w:tmpl w:val="CBDC62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9847E1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F4A68C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BA061D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33AD9F6"/>
    <w:lvl w:ilvl="0">
      <w:start w:val="1"/>
      <w:numFmt w:val="decimal"/>
      <w:pStyle w:val="ListNumber"/>
      <w:lvlText w:val="%1."/>
      <w:lvlJc w:val="left"/>
      <w:pPr>
        <w:tabs>
          <w:tab w:val="num" w:pos="360"/>
        </w:tabs>
        <w:ind w:left="360" w:hanging="360"/>
      </w:pPr>
    </w:lvl>
  </w:abstractNum>
  <w:abstractNum w:abstractNumId="9">
    <w:nsid w:val="FFFFFF89"/>
    <w:multiLevelType w:val="singleLevel"/>
    <w:tmpl w:val="AC5491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012E34"/>
    <w:multiLevelType w:val="hybridMultilevel"/>
    <w:tmpl w:val="6B8426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0F6B3EF7"/>
    <w:multiLevelType w:val="multilevel"/>
    <w:tmpl w:val="AA783A70"/>
    <w:lvl w:ilvl="0">
      <w:start w:val="1"/>
      <w:numFmt w:val="decimal"/>
      <w:pStyle w:val="BLKNumbered"/>
      <w:lvlText w:val="%1."/>
      <w:lvlJc w:val="left"/>
      <w:pPr>
        <w:tabs>
          <w:tab w:val="num" w:pos="567"/>
        </w:tabs>
        <w:ind w:left="567" w:hanging="567"/>
      </w:pPr>
      <w:rPr>
        <w:rFonts w:ascii="Verdana" w:hAnsi="Verdana" w:hint="default"/>
        <w:b w:val="0"/>
        <w:i w:val="0"/>
        <w:color w:val="000000"/>
        <w:sz w:val="20"/>
      </w:rPr>
    </w:lvl>
    <w:lvl w:ilvl="1">
      <w:start w:val="1"/>
      <w:numFmt w:val="lowerLetter"/>
      <w:lvlText w:val="%2."/>
      <w:lvlJc w:val="left"/>
      <w:pPr>
        <w:tabs>
          <w:tab w:val="num" w:pos="1440"/>
        </w:tabs>
        <w:ind w:left="1440" w:hanging="360"/>
      </w:pPr>
      <w:rPr>
        <w:rFonts w:ascii="Verdana" w:hAnsi="Verdana"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26E42D54"/>
    <w:multiLevelType w:val="hybridMultilevel"/>
    <w:tmpl w:val="52D4E1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A2E45A4"/>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4A2B288B"/>
    <w:multiLevelType w:val="hybridMultilevel"/>
    <w:tmpl w:val="2AD0DF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4C79780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9822AD8"/>
    <w:multiLevelType w:val="hybridMultilevel"/>
    <w:tmpl w:val="6A88583A"/>
    <w:lvl w:ilvl="0" w:tplc="1908B348">
      <w:start w:val="1"/>
      <w:numFmt w:val="bullet"/>
      <w:pStyle w:val="BLKBulletSub"/>
      <w:lvlText w:val="o"/>
      <w:lvlJc w:val="left"/>
      <w:pPr>
        <w:tabs>
          <w:tab w:val="num" w:pos="1134"/>
        </w:tabs>
        <w:ind w:left="1134" w:hanging="567"/>
      </w:pPr>
      <w:rPr>
        <w:rFonts w:ascii="Courier New" w:hAnsi="Courier New" w:hint="default"/>
        <w:color w:val="0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C1A37"/>
    <w:multiLevelType w:val="hybridMultilevel"/>
    <w:tmpl w:val="5C709638"/>
    <w:lvl w:ilvl="0" w:tplc="8CEE2CBA">
      <w:start w:val="1"/>
      <w:numFmt w:val="bullet"/>
      <w:pStyle w:val="BLKDash"/>
      <w:lvlText w:val=""/>
      <w:lvlJc w:val="left"/>
      <w:pPr>
        <w:tabs>
          <w:tab w:val="num" w:pos="360"/>
        </w:tabs>
        <w:ind w:left="360" w:hanging="360"/>
      </w:pPr>
      <w:rPr>
        <w:rFonts w:ascii="Symbol" w:hAnsi="Symbol" w:hint="default"/>
        <w:b/>
        <w:i w:val="0"/>
        <w:color w:val="00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F7D67D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nsid w:val="6FD34490"/>
    <w:multiLevelType w:val="multilevel"/>
    <w:tmpl w:val="C1708E76"/>
    <w:lvl w:ilvl="0">
      <w:start w:val="1"/>
      <w:numFmt w:val="decimal"/>
      <w:pStyle w:val="BLKNumberedSub"/>
      <w:lvlText w:val="%1."/>
      <w:lvlJc w:val="left"/>
      <w:pPr>
        <w:tabs>
          <w:tab w:val="num" w:pos="567"/>
        </w:tabs>
        <w:ind w:left="567" w:hanging="567"/>
      </w:pPr>
      <w:rPr>
        <w:rFonts w:ascii="Verdana" w:hAnsi="Verdana" w:hint="default"/>
        <w:b w:val="0"/>
        <w:i w:val="0"/>
        <w:color w:val="000000"/>
        <w:sz w:val="20"/>
      </w:rPr>
    </w:lvl>
    <w:lvl w:ilvl="1">
      <w:start w:val="1"/>
      <w:numFmt w:val="lowerLetter"/>
      <w:lvlRestart w:val="0"/>
      <w:pStyle w:val="BLKNumberedSub"/>
      <w:lvlText w:val="%2)"/>
      <w:lvlJc w:val="left"/>
      <w:pPr>
        <w:tabs>
          <w:tab w:val="num" w:pos="567"/>
        </w:tabs>
        <w:ind w:left="1134" w:hanging="567"/>
      </w:pPr>
      <w:rPr>
        <w:rFonts w:ascii="Verdana" w:hAnsi="Verdana" w:hint="default"/>
        <w:b w:val="0"/>
        <w:i w:val="0"/>
        <w:sz w:val="20"/>
      </w:rPr>
    </w:lvl>
    <w:lvl w:ilvl="2">
      <w:start w:val="1"/>
      <w:numFmt w:val="lowerRoman"/>
      <w:lvlText w:val="%3."/>
      <w:lvlJc w:val="right"/>
      <w:pPr>
        <w:tabs>
          <w:tab w:val="num" w:pos="2727"/>
        </w:tabs>
        <w:ind w:left="2727" w:hanging="180"/>
      </w:pPr>
      <w:rPr>
        <w:rFonts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20">
    <w:nsid w:val="7C4B0FC5"/>
    <w:multiLevelType w:val="hybridMultilevel"/>
    <w:tmpl w:val="14624466"/>
    <w:lvl w:ilvl="0" w:tplc="52BC60AC">
      <w:start w:val="1"/>
      <w:numFmt w:val="bullet"/>
      <w:pStyle w:val="BLKBullet"/>
      <w:lvlText w:val=""/>
      <w:lvlJc w:val="left"/>
      <w:pPr>
        <w:tabs>
          <w:tab w:val="num" w:pos="567"/>
        </w:tabs>
        <w:ind w:left="567" w:hanging="567"/>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C994198"/>
    <w:multiLevelType w:val="hybridMultilevel"/>
    <w:tmpl w:val="4DB0BF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1"/>
  </w:num>
  <w:num w:numId="4">
    <w:abstractNumId w:val="18"/>
  </w:num>
  <w:num w:numId="5">
    <w:abstractNumId w:val="15"/>
  </w:num>
  <w:num w:numId="6">
    <w:abstractNumId w:val="13"/>
  </w:num>
  <w:num w:numId="7">
    <w:abstractNumId w:val="9"/>
  </w:num>
  <w:num w:numId="8">
    <w:abstractNumId w:val="7"/>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7"/>
  </w:num>
  <w:num w:numId="18">
    <w:abstractNumId w:val="19"/>
  </w:num>
  <w:num w:numId="19">
    <w:abstractNumId w:val="14"/>
  </w:num>
  <w:num w:numId="20">
    <w:abstractNumId w:val="12"/>
  </w:num>
  <w:num w:numId="21">
    <w:abstractNumId w:val="10"/>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3074">
      <o:colormru v:ext="edit" colors="#406679,#ede7c2,#9c254f"/>
      <o:colormenu v:ext="edit" fillcolor="#ede7c2" strokecolor="#9c254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1" w:val="[Client Name]"/>
    <w:docVar w:name="10" w:val="False"/>
    <w:docVar w:name="2" w:val="[Document Title]"/>
    <w:docVar w:name="3" w:val="[Date]"/>
    <w:docVar w:name="5" w:val="Client name"/>
    <w:docVar w:name="6" w:val="Proposal title"/>
    <w:docVar w:name="7" w:val="Client name"/>
  </w:docVars>
  <w:rsids>
    <w:rsidRoot w:val="008C6BC7"/>
    <w:rsid w:val="00001B6E"/>
    <w:rsid w:val="00002AF4"/>
    <w:rsid w:val="00005830"/>
    <w:rsid w:val="00006512"/>
    <w:rsid w:val="00006B27"/>
    <w:rsid w:val="000137BF"/>
    <w:rsid w:val="00017E19"/>
    <w:rsid w:val="00020E00"/>
    <w:rsid w:val="000222CA"/>
    <w:rsid w:val="00024C43"/>
    <w:rsid w:val="00024C9E"/>
    <w:rsid w:val="0003310E"/>
    <w:rsid w:val="00035C11"/>
    <w:rsid w:val="00035C75"/>
    <w:rsid w:val="00036317"/>
    <w:rsid w:val="00044A8D"/>
    <w:rsid w:val="00070DF4"/>
    <w:rsid w:val="000738BF"/>
    <w:rsid w:val="00076313"/>
    <w:rsid w:val="000817FA"/>
    <w:rsid w:val="00081CC8"/>
    <w:rsid w:val="000842FD"/>
    <w:rsid w:val="0009388E"/>
    <w:rsid w:val="000945C6"/>
    <w:rsid w:val="00097D21"/>
    <w:rsid w:val="000A1101"/>
    <w:rsid w:val="000A2097"/>
    <w:rsid w:val="000B287B"/>
    <w:rsid w:val="000C02E7"/>
    <w:rsid w:val="000C4195"/>
    <w:rsid w:val="000C4F19"/>
    <w:rsid w:val="000C68A2"/>
    <w:rsid w:val="000D1058"/>
    <w:rsid w:val="000D515A"/>
    <w:rsid w:val="000E099B"/>
    <w:rsid w:val="000E2963"/>
    <w:rsid w:val="000E2D38"/>
    <w:rsid w:val="000E3BE2"/>
    <w:rsid w:val="000E444D"/>
    <w:rsid w:val="000F2B63"/>
    <w:rsid w:val="000F4C50"/>
    <w:rsid w:val="000F567C"/>
    <w:rsid w:val="000F75F7"/>
    <w:rsid w:val="00100679"/>
    <w:rsid w:val="001020A5"/>
    <w:rsid w:val="00102E08"/>
    <w:rsid w:val="0010535D"/>
    <w:rsid w:val="00111554"/>
    <w:rsid w:val="00113228"/>
    <w:rsid w:val="00114FD0"/>
    <w:rsid w:val="00116EFC"/>
    <w:rsid w:val="001172C9"/>
    <w:rsid w:val="00117710"/>
    <w:rsid w:val="001206ED"/>
    <w:rsid w:val="0012249D"/>
    <w:rsid w:val="001263A4"/>
    <w:rsid w:val="00133EF6"/>
    <w:rsid w:val="00142077"/>
    <w:rsid w:val="00150DEC"/>
    <w:rsid w:val="00151FBC"/>
    <w:rsid w:val="00157C72"/>
    <w:rsid w:val="00162B96"/>
    <w:rsid w:val="00162DB6"/>
    <w:rsid w:val="0016313B"/>
    <w:rsid w:val="001634A5"/>
    <w:rsid w:val="00165EB8"/>
    <w:rsid w:val="00174AD2"/>
    <w:rsid w:val="001773B5"/>
    <w:rsid w:val="001775AA"/>
    <w:rsid w:val="001805B3"/>
    <w:rsid w:val="00181F5D"/>
    <w:rsid w:val="001828EA"/>
    <w:rsid w:val="00184220"/>
    <w:rsid w:val="00186D07"/>
    <w:rsid w:val="0019477C"/>
    <w:rsid w:val="00195F76"/>
    <w:rsid w:val="001972FB"/>
    <w:rsid w:val="001A3950"/>
    <w:rsid w:val="001A4A67"/>
    <w:rsid w:val="001B0843"/>
    <w:rsid w:val="001B0E3F"/>
    <w:rsid w:val="001B654F"/>
    <w:rsid w:val="001C1835"/>
    <w:rsid w:val="001C3261"/>
    <w:rsid w:val="001C6DA3"/>
    <w:rsid w:val="001D0C66"/>
    <w:rsid w:val="001D2D5B"/>
    <w:rsid w:val="001E09C1"/>
    <w:rsid w:val="001E4719"/>
    <w:rsid w:val="001F1101"/>
    <w:rsid w:val="001F5581"/>
    <w:rsid w:val="001F5DF8"/>
    <w:rsid w:val="002010D1"/>
    <w:rsid w:val="00201CAC"/>
    <w:rsid w:val="002045A0"/>
    <w:rsid w:val="002071E1"/>
    <w:rsid w:val="00220DD2"/>
    <w:rsid w:val="002228A1"/>
    <w:rsid w:val="00223743"/>
    <w:rsid w:val="00230BF3"/>
    <w:rsid w:val="002435C8"/>
    <w:rsid w:val="00244F5D"/>
    <w:rsid w:val="0024727C"/>
    <w:rsid w:val="00247724"/>
    <w:rsid w:val="00251CD1"/>
    <w:rsid w:val="002530ED"/>
    <w:rsid w:val="002605CF"/>
    <w:rsid w:val="0026196B"/>
    <w:rsid w:val="00261B4E"/>
    <w:rsid w:val="002660E1"/>
    <w:rsid w:val="00266E55"/>
    <w:rsid w:val="00267A51"/>
    <w:rsid w:val="00271BF4"/>
    <w:rsid w:val="002805F8"/>
    <w:rsid w:val="0028443B"/>
    <w:rsid w:val="00286DE5"/>
    <w:rsid w:val="00290D41"/>
    <w:rsid w:val="002945A6"/>
    <w:rsid w:val="002972E2"/>
    <w:rsid w:val="002A0BD9"/>
    <w:rsid w:val="002A1B00"/>
    <w:rsid w:val="002A2D9F"/>
    <w:rsid w:val="002A5594"/>
    <w:rsid w:val="002B0765"/>
    <w:rsid w:val="002B3771"/>
    <w:rsid w:val="002B5F38"/>
    <w:rsid w:val="002B7F0D"/>
    <w:rsid w:val="002C2816"/>
    <w:rsid w:val="002C2EF7"/>
    <w:rsid w:val="002C6DBA"/>
    <w:rsid w:val="002D1779"/>
    <w:rsid w:val="002E28B5"/>
    <w:rsid w:val="002E2FBA"/>
    <w:rsid w:val="002F0D45"/>
    <w:rsid w:val="002F7C56"/>
    <w:rsid w:val="00300B1C"/>
    <w:rsid w:val="00300DA7"/>
    <w:rsid w:val="00305E42"/>
    <w:rsid w:val="00306FE0"/>
    <w:rsid w:val="003078F2"/>
    <w:rsid w:val="0031053A"/>
    <w:rsid w:val="00310C7C"/>
    <w:rsid w:val="00310DCA"/>
    <w:rsid w:val="00314F92"/>
    <w:rsid w:val="00322C4C"/>
    <w:rsid w:val="00323D9E"/>
    <w:rsid w:val="003240A7"/>
    <w:rsid w:val="003311B8"/>
    <w:rsid w:val="00332AA2"/>
    <w:rsid w:val="00341EEE"/>
    <w:rsid w:val="00350AF4"/>
    <w:rsid w:val="003708E4"/>
    <w:rsid w:val="00371B87"/>
    <w:rsid w:val="00371EDF"/>
    <w:rsid w:val="003764E4"/>
    <w:rsid w:val="00390FF8"/>
    <w:rsid w:val="003919EE"/>
    <w:rsid w:val="00394A74"/>
    <w:rsid w:val="00395A7F"/>
    <w:rsid w:val="003A0A3E"/>
    <w:rsid w:val="003A581C"/>
    <w:rsid w:val="003A61E8"/>
    <w:rsid w:val="003B14A0"/>
    <w:rsid w:val="003B1BA2"/>
    <w:rsid w:val="003B5B69"/>
    <w:rsid w:val="003C1A7F"/>
    <w:rsid w:val="003C3EE9"/>
    <w:rsid w:val="003C58E9"/>
    <w:rsid w:val="003D2C84"/>
    <w:rsid w:val="003D62D3"/>
    <w:rsid w:val="003E2614"/>
    <w:rsid w:val="003F30E2"/>
    <w:rsid w:val="00400185"/>
    <w:rsid w:val="00401BB9"/>
    <w:rsid w:val="004137B3"/>
    <w:rsid w:val="004170DB"/>
    <w:rsid w:val="00421F41"/>
    <w:rsid w:val="0042262F"/>
    <w:rsid w:val="0042334A"/>
    <w:rsid w:val="004248D1"/>
    <w:rsid w:val="00424B6A"/>
    <w:rsid w:val="004408E2"/>
    <w:rsid w:val="0044123E"/>
    <w:rsid w:val="004450D9"/>
    <w:rsid w:val="0045324C"/>
    <w:rsid w:val="00460EFD"/>
    <w:rsid w:val="004647E9"/>
    <w:rsid w:val="004677CE"/>
    <w:rsid w:val="00481385"/>
    <w:rsid w:val="00483D3D"/>
    <w:rsid w:val="004841EB"/>
    <w:rsid w:val="00484B41"/>
    <w:rsid w:val="00485A0F"/>
    <w:rsid w:val="004868ED"/>
    <w:rsid w:val="00491750"/>
    <w:rsid w:val="0049629C"/>
    <w:rsid w:val="004A32CB"/>
    <w:rsid w:val="004A41CC"/>
    <w:rsid w:val="004A6909"/>
    <w:rsid w:val="004A6EC1"/>
    <w:rsid w:val="004B0165"/>
    <w:rsid w:val="004B524F"/>
    <w:rsid w:val="004B5A72"/>
    <w:rsid w:val="004C1E3C"/>
    <w:rsid w:val="004D1CC1"/>
    <w:rsid w:val="004D55F1"/>
    <w:rsid w:val="004E1385"/>
    <w:rsid w:val="004F0547"/>
    <w:rsid w:val="004F19B6"/>
    <w:rsid w:val="004F7B2D"/>
    <w:rsid w:val="005008E1"/>
    <w:rsid w:val="005062BD"/>
    <w:rsid w:val="00506ADB"/>
    <w:rsid w:val="00510B9A"/>
    <w:rsid w:val="00511FC6"/>
    <w:rsid w:val="0051703A"/>
    <w:rsid w:val="005171E4"/>
    <w:rsid w:val="00520132"/>
    <w:rsid w:val="00525CEC"/>
    <w:rsid w:val="00537492"/>
    <w:rsid w:val="00537B07"/>
    <w:rsid w:val="0054463D"/>
    <w:rsid w:val="005452A7"/>
    <w:rsid w:val="005459F5"/>
    <w:rsid w:val="00546224"/>
    <w:rsid w:val="00551F19"/>
    <w:rsid w:val="00555434"/>
    <w:rsid w:val="00557791"/>
    <w:rsid w:val="00560F46"/>
    <w:rsid w:val="00561CAD"/>
    <w:rsid w:val="00564437"/>
    <w:rsid w:val="00566EDC"/>
    <w:rsid w:val="00583DA0"/>
    <w:rsid w:val="00587117"/>
    <w:rsid w:val="00591DB4"/>
    <w:rsid w:val="00597B99"/>
    <w:rsid w:val="005A0F38"/>
    <w:rsid w:val="005A6A9F"/>
    <w:rsid w:val="005B2369"/>
    <w:rsid w:val="005B25F3"/>
    <w:rsid w:val="005C4187"/>
    <w:rsid w:val="005C4A21"/>
    <w:rsid w:val="005C4F41"/>
    <w:rsid w:val="005C59BD"/>
    <w:rsid w:val="005C6ADB"/>
    <w:rsid w:val="005D0126"/>
    <w:rsid w:val="005D2B4D"/>
    <w:rsid w:val="005D7121"/>
    <w:rsid w:val="005E00B2"/>
    <w:rsid w:val="005E1EC1"/>
    <w:rsid w:val="005E27DD"/>
    <w:rsid w:val="005E3E4E"/>
    <w:rsid w:val="005E6917"/>
    <w:rsid w:val="005E79F3"/>
    <w:rsid w:val="005F1376"/>
    <w:rsid w:val="005F3130"/>
    <w:rsid w:val="005F589B"/>
    <w:rsid w:val="00612B0A"/>
    <w:rsid w:val="006132C7"/>
    <w:rsid w:val="006137B5"/>
    <w:rsid w:val="0062074C"/>
    <w:rsid w:val="00623090"/>
    <w:rsid w:val="006237C6"/>
    <w:rsid w:val="00623D3D"/>
    <w:rsid w:val="0062504D"/>
    <w:rsid w:val="00625E57"/>
    <w:rsid w:val="00632D67"/>
    <w:rsid w:val="00637676"/>
    <w:rsid w:val="00644A6E"/>
    <w:rsid w:val="00647DD9"/>
    <w:rsid w:val="006524B5"/>
    <w:rsid w:val="00652BE8"/>
    <w:rsid w:val="00653088"/>
    <w:rsid w:val="006548A4"/>
    <w:rsid w:val="00657400"/>
    <w:rsid w:val="006610D2"/>
    <w:rsid w:val="00662DDC"/>
    <w:rsid w:val="00664FD0"/>
    <w:rsid w:val="006652C8"/>
    <w:rsid w:val="00667E0B"/>
    <w:rsid w:val="00675C96"/>
    <w:rsid w:val="0068086B"/>
    <w:rsid w:val="006808A3"/>
    <w:rsid w:val="00684210"/>
    <w:rsid w:val="0069038B"/>
    <w:rsid w:val="006906B8"/>
    <w:rsid w:val="00690AEC"/>
    <w:rsid w:val="006928D9"/>
    <w:rsid w:val="00695AC2"/>
    <w:rsid w:val="00697EF3"/>
    <w:rsid w:val="006A0BF3"/>
    <w:rsid w:val="006A1402"/>
    <w:rsid w:val="006A3F26"/>
    <w:rsid w:val="006A4D41"/>
    <w:rsid w:val="006A575C"/>
    <w:rsid w:val="006A7EA5"/>
    <w:rsid w:val="006B76BF"/>
    <w:rsid w:val="006C021E"/>
    <w:rsid w:val="006C12C7"/>
    <w:rsid w:val="006D14E5"/>
    <w:rsid w:val="006D1CF5"/>
    <w:rsid w:val="006D308C"/>
    <w:rsid w:val="006E4ECE"/>
    <w:rsid w:val="006F1508"/>
    <w:rsid w:val="006F6A1E"/>
    <w:rsid w:val="00700772"/>
    <w:rsid w:val="00703659"/>
    <w:rsid w:val="00705100"/>
    <w:rsid w:val="0072346D"/>
    <w:rsid w:val="00726D7A"/>
    <w:rsid w:val="007325C7"/>
    <w:rsid w:val="00732E58"/>
    <w:rsid w:val="00735028"/>
    <w:rsid w:val="00735A45"/>
    <w:rsid w:val="00735DF8"/>
    <w:rsid w:val="00740FAA"/>
    <w:rsid w:val="007503C8"/>
    <w:rsid w:val="00753A1C"/>
    <w:rsid w:val="00754C26"/>
    <w:rsid w:val="007554B3"/>
    <w:rsid w:val="00755E27"/>
    <w:rsid w:val="00757BE6"/>
    <w:rsid w:val="0076541E"/>
    <w:rsid w:val="00765542"/>
    <w:rsid w:val="00765A63"/>
    <w:rsid w:val="00771707"/>
    <w:rsid w:val="0077281A"/>
    <w:rsid w:val="0077334E"/>
    <w:rsid w:val="00774D07"/>
    <w:rsid w:val="007775B4"/>
    <w:rsid w:val="007811E5"/>
    <w:rsid w:val="0078379D"/>
    <w:rsid w:val="00786790"/>
    <w:rsid w:val="00790642"/>
    <w:rsid w:val="00792603"/>
    <w:rsid w:val="007950E1"/>
    <w:rsid w:val="0079519E"/>
    <w:rsid w:val="007978FB"/>
    <w:rsid w:val="007A3B9D"/>
    <w:rsid w:val="007A5F5C"/>
    <w:rsid w:val="007A6D25"/>
    <w:rsid w:val="007B3A8D"/>
    <w:rsid w:val="007B4B17"/>
    <w:rsid w:val="007C7093"/>
    <w:rsid w:val="007D105E"/>
    <w:rsid w:val="007D1E0F"/>
    <w:rsid w:val="007D565A"/>
    <w:rsid w:val="007D74B5"/>
    <w:rsid w:val="007E7B9C"/>
    <w:rsid w:val="007F650C"/>
    <w:rsid w:val="00801426"/>
    <w:rsid w:val="00804B41"/>
    <w:rsid w:val="0081105C"/>
    <w:rsid w:val="00812AEC"/>
    <w:rsid w:val="00815BC5"/>
    <w:rsid w:val="00816F0B"/>
    <w:rsid w:val="0082104A"/>
    <w:rsid w:val="00825410"/>
    <w:rsid w:val="00835D93"/>
    <w:rsid w:val="00836CFE"/>
    <w:rsid w:val="00840627"/>
    <w:rsid w:val="00840C0C"/>
    <w:rsid w:val="00843BBE"/>
    <w:rsid w:val="0084456B"/>
    <w:rsid w:val="00846405"/>
    <w:rsid w:val="00853944"/>
    <w:rsid w:val="0085576A"/>
    <w:rsid w:val="0086445A"/>
    <w:rsid w:val="00865414"/>
    <w:rsid w:val="008674DE"/>
    <w:rsid w:val="008701C3"/>
    <w:rsid w:val="00870C2B"/>
    <w:rsid w:val="00872344"/>
    <w:rsid w:val="008828EE"/>
    <w:rsid w:val="00886C6E"/>
    <w:rsid w:val="00891F12"/>
    <w:rsid w:val="00895671"/>
    <w:rsid w:val="008A6F60"/>
    <w:rsid w:val="008B1636"/>
    <w:rsid w:val="008B20AA"/>
    <w:rsid w:val="008B37E3"/>
    <w:rsid w:val="008B4DDA"/>
    <w:rsid w:val="008B5148"/>
    <w:rsid w:val="008B6A0C"/>
    <w:rsid w:val="008B6B56"/>
    <w:rsid w:val="008C1A0B"/>
    <w:rsid w:val="008C27E2"/>
    <w:rsid w:val="008C483E"/>
    <w:rsid w:val="008C5CC4"/>
    <w:rsid w:val="008C6BC7"/>
    <w:rsid w:val="008D7810"/>
    <w:rsid w:val="008E389A"/>
    <w:rsid w:val="008E7EE1"/>
    <w:rsid w:val="008F0E0D"/>
    <w:rsid w:val="0090420F"/>
    <w:rsid w:val="00912F06"/>
    <w:rsid w:val="00914154"/>
    <w:rsid w:val="00914F19"/>
    <w:rsid w:val="00920D2C"/>
    <w:rsid w:val="00927727"/>
    <w:rsid w:val="00930EC8"/>
    <w:rsid w:val="009339E3"/>
    <w:rsid w:val="009350EC"/>
    <w:rsid w:val="0094133E"/>
    <w:rsid w:val="00941E62"/>
    <w:rsid w:val="009422C1"/>
    <w:rsid w:val="00947604"/>
    <w:rsid w:val="00955EFB"/>
    <w:rsid w:val="00957074"/>
    <w:rsid w:val="009616DB"/>
    <w:rsid w:val="009638B8"/>
    <w:rsid w:val="00975F50"/>
    <w:rsid w:val="0098254F"/>
    <w:rsid w:val="00992A73"/>
    <w:rsid w:val="009967BA"/>
    <w:rsid w:val="009A131D"/>
    <w:rsid w:val="009B10ED"/>
    <w:rsid w:val="009C732E"/>
    <w:rsid w:val="009C7C35"/>
    <w:rsid w:val="009D01B7"/>
    <w:rsid w:val="009D1FD6"/>
    <w:rsid w:val="009D5A99"/>
    <w:rsid w:val="009D78A2"/>
    <w:rsid w:val="009E2BCC"/>
    <w:rsid w:val="009F5F14"/>
    <w:rsid w:val="009F753D"/>
    <w:rsid w:val="00A027E6"/>
    <w:rsid w:val="00A04AFF"/>
    <w:rsid w:val="00A074A2"/>
    <w:rsid w:val="00A13D21"/>
    <w:rsid w:val="00A23600"/>
    <w:rsid w:val="00A25CF8"/>
    <w:rsid w:val="00A30354"/>
    <w:rsid w:val="00A309B5"/>
    <w:rsid w:val="00A4501A"/>
    <w:rsid w:val="00A51EA0"/>
    <w:rsid w:val="00A53709"/>
    <w:rsid w:val="00A53FD1"/>
    <w:rsid w:val="00A56273"/>
    <w:rsid w:val="00A74663"/>
    <w:rsid w:val="00A74A5E"/>
    <w:rsid w:val="00A80AE2"/>
    <w:rsid w:val="00A818F2"/>
    <w:rsid w:val="00A8358A"/>
    <w:rsid w:val="00A837EC"/>
    <w:rsid w:val="00A83A0D"/>
    <w:rsid w:val="00A84FBF"/>
    <w:rsid w:val="00A854F0"/>
    <w:rsid w:val="00A929CA"/>
    <w:rsid w:val="00A95ACA"/>
    <w:rsid w:val="00AA538A"/>
    <w:rsid w:val="00AA5416"/>
    <w:rsid w:val="00AA686A"/>
    <w:rsid w:val="00AB3DD8"/>
    <w:rsid w:val="00AB68A7"/>
    <w:rsid w:val="00AC044F"/>
    <w:rsid w:val="00AC1222"/>
    <w:rsid w:val="00AC15BC"/>
    <w:rsid w:val="00AC38AD"/>
    <w:rsid w:val="00AC7D14"/>
    <w:rsid w:val="00AD7F0D"/>
    <w:rsid w:val="00AE0B40"/>
    <w:rsid w:val="00AE7F4F"/>
    <w:rsid w:val="00AF08AD"/>
    <w:rsid w:val="00AF7F65"/>
    <w:rsid w:val="00B000B9"/>
    <w:rsid w:val="00B01EA4"/>
    <w:rsid w:val="00B06579"/>
    <w:rsid w:val="00B12061"/>
    <w:rsid w:val="00B12FFE"/>
    <w:rsid w:val="00B156BD"/>
    <w:rsid w:val="00B17576"/>
    <w:rsid w:val="00B17D2F"/>
    <w:rsid w:val="00B22FF5"/>
    <w:rsid w:val="00B2774D"/>
    <w:rsid w:val="00B37A79"/>
    <w:rsid w:val="00B42587"/>
    <w:rsid w:val="00B512BD"/>
    <w:rsid w:val="00B5283D"/>
    <w:rsid w:val="00B562E0"/>
    <w:rsid w:val="00B66D30"/>
    <w:rsid w:val="00B70BD5"/>
    <w:rsid w:val="00B71564"/>
    <w:rsid w:val="00B7160E"/>
    <w:rsid w:val="00B726FA"/>
    <w:rsid w:val="00B750B0"/>
    <w:rsid w:val="00B8097B"/>
    <w:rsid w:val="00B91838"/>
    <w:rsid w:val="00B9401F"/>
    <w:rsid w:val="00B970ED"/>
    <w:rsid w:val="00BA5D8C"/>
    <w:rsid w:val="00BB3C94"/>
    <w:rsid w:val="00BB3EBA"/>
    <w:rsid w:val="00BC03DA"/>
    <w:rsid w:val="00BC5F35"/>
    <w:rsid w:val="00BD0040"/>
    <w:rsid w:val="00BD2873"/>
    <w:rsid w:val="00BD42D4"/>
    <w:rsid w:val="00BE146A"/>
    <w:rsid w:val="00BE21FD"/>
    <w:rsid w:val="00BE285A"/>
    <w:rsid w:val="00BE35A0"/>
    <w:rsid w:val="00BE6C6D"/>
    <w:rsid w:val="00BE7D60"/>
    <w:rsid w:val="00BF18AD"/>
    <w:rsid w:val="00BF55C1"/>
    <w:rsid w:val="00BF7565"/>
    <w:rsid w:val="00C018AB"/>
    <w:rsid w:val="00C064F4"/>
    <w:rsid w:val="00C15476"/>
    <w:rsid w:val="00C157D7"/>
    <w:rsid w:val="00C17B0B"/>
    <w:rsid w:val="00C2024C"/>
    <w:rsid w:val="00C2398E"/>
    <w:rsid w:val="00C25526"/>
    <w:rsid w:val="00C26A01"/>
    <w:rsid w:val="00C30D62"/>
    <w:rsid w:val="00C40266"/>
    <w:rsid w:val="00C413E9"/>
    <w:rsid w:val="00C4729A"/>
    <w:rsid w:val="00C4764D"/>
    <w:rsid w:val="00C47B94"/>
    <w:rsid w:val="00C51B35"/>
    <w:rsid w:val="00C53705"/>
    <w:rsid w:val="00C56143"/>
    <w:rsid w:val="00C56604"/>
    <w:rsid w:val="00C64356"/>
    <w:rsid w:val="00C67EBD"/>
    <w:rsid w:val="00C75D31"/>
    <w:rsid w:val="00C77B19"/>
    <w:rsid w:val="00C838BB"/>
    <w:rsid w:val="00C8417F"/>
    <w:rsid w:val="00C86E3B"/>
    <w:rsid w:val="00CA39F2"/>
    <w:rsid w:val="00CA3CE9"/>
    <w:rsid w:val="00CB2C08"/>
    <w:rsid w:val="00CB433B"/>
    <w:rsid w:val="00CC291B"/>
    <w:rsid w:val="00CC38DA"/>
    <w:rsid w:val="00CC41D3"/>
    <w:rsid w:val="00CC4EDD"/>
    <w:rsid w:val="00CC5A9D"/>
    <w:rsid w:val="00CC7955"/>
    <w:rsid w:val="00CD51C7"/>
    <w:rsid w:val="00CD6FEB"/>
    <w:rsid w:val="00CE7118"/>
    <w:rsid w:val="00CF12B4"/>
    <w:rsid w:val="00CF44DC"/>
    <w:rsid w:val="00D03F43"/>
    <w:rsid w:val="00D0435F"/>
    <w:rsid w:val="00D062F1"/>
    <w:rsid w:val="00D13B25"/>
    <w:rsid w:val="00D209EF"/>
    <w:rsid w:val="00D2312A"/>
    <w:rsid w:val="00D3229F"/>
    <w:rsid w:val="00D357C9"/>
    <w:rsid w:val="00D35FD8"/>
    <w:rsid w:val="00D363CE"/>
    <w:rsid w:val="00D40094"/>
    <w:rsid w:val="00D4085C"/>
    <w:rsid w:val="00D4648F"/>
    <w:rsid w:val="00D5027C"/>
    <w:rsid w:val="00D50CDC"/>
    <w:rsid w:val="00D5638F"/>
    <w:rsid w:val="00D57581"/>
    <w:rsid w:val="00D608F3"/>
    <w:rsid w:val="00D6140A"/>
    <w:rsid w:val="00D6645C"/>
    <w:rsid w:val="00D7259E"/>
    <w:rsid w:val="00D737A4"/>
    <w:rsid w:val="00D80C49"/>
    <w:rsid w:val="00D837F8"/>
    <w:rsid w:val="00D84B4E"/>
    <w:rsid w:val="00D86737"/>
    <w:rsid w:val="00DA0AB1"/>
    <w:rsid w:val="00DA6B6F"/>
    <w:rsid w:val="00DB1235"/>
    <w:rsid w:val="00DC3A8D"/>
    <w:rsid w:val="00DC501D"/>
    <w:rsid w:val="00DD6A71"/>
    <w:rsid w:val="00DD7FD7"/>
    <w:rsid w:val="00DE24E0"/>
    <w:rsid w:val="00DE278A"/>
    <w:rsid w:val="00DE3F3C"/>
    <w:rsid w:val="00DE56E3"/>
    <w:rsid w:val="00DE7538"/>
    <w:rsid w:val="00DE78DF"/>
    <w:rsid w:val="00DE7C6D"/>
    <w:rsid w:val="00DF5CA0"/>
    <w:rsid w:val="00DF6361"/>
    <w:rsid w:val="00E029B5"/>
    <w:rsid w:val="00E044D1"/>
    <w:rsid w:val="00E04652"/>
    <w:rsid w:val="00E062E6"/>
    <w:rsid w:val="00E06D00"/>
    <w:rsid w:val="00E15B81"/>
    <w:rsid w:val="00E1707D"/>
    <w:rsid w:val="00E23F47"/>
    <w:rsid w:val="00E2413B"/>
    <w:rsid w:val="00E2485E"/>
    <w:rsid w:val="00E33908"/>
    <w:rsid w:val="00E35F0E"/>
    <w:rsid w:val="00E373E2"/>
    <w:rsid w:val="00E4012E"/>
    <w:rsid w:val="00E409B7"/>
    <w:rsid w:val="00E43968"/>
    <w:rsid w:val="00E50B47"/>
    <w:rsid w:val="00E50F48"/>
    <w:rsid w:val="00E513A4"/>
    <w:rsid w:val="00E60DBC"/>
    <w:rsid w:val="00E6241D"/>
    <w:rsid w:val="00E63C99"/>
    <w:rsid w:val="00E645F1"/>
    <w:rsid w:val="00E67F26"/>
    <w:rsid w:val="00E73AB8"/>
    <w:rsid w:val="00E73FBB"/>
    <w:rsid w:val="00E74456"/>
    <w:rsid w:val="00E74489"/>
    <w:rsid w:val="00E745EA"/>
    <w:rsid w:val="00E809F6"/>
    <w:rsid w:val="00E8510D"/>
    <w:rsid w:val="00E93927"/>
    <w:rsid w:val="00E94CC2"/>
    <w:rsid w:val="00E96DF0"/>
    <w:rsid w:val="00E971CB"/>
    <w:rsid w:val="00EA1D95"/>
    <w:rsid w:val="00EA299C"/>
    <w:rsid w:val="00EA372B"/>
    <w:rsid w:val="00EA6376"/>
    <w:rsid w:val="00EA7877"/>
    <w:rsid w:val="00EB1A9A"/>
    <w:rsid w:val="00EB64E1"/>
    <w:rsid w:val="00EB6E6C"/>
    <w:rsid w:val="00EC204D"/>
    <w:rsid w:val="00EC2831"/>
    <w:rsid w:val="00EC5978"/>
    <w:rsid w:val="00ED3087"/>
    <w:rsid w:val="00EE5863"/>
    <w:rsid w:val="00EE66DA"/>
    <w:rsid w:val="00EF3D87"/>
    <w:rsid w:val="00EF571D"/>
    <w:rsid w:val="00F043FF"/>
    <w:rsid w:val="00F0535C"/>
    <w:rsid w:val="00F0740A"/>
    <w:rsid w:val="00F1209F"/>
    <w:rsid w:val="00F15641"/>
    <w:rsid w:val="00F16EA6"/>
    <w:rsid w:val="00F2059A"/>
    <w:rsid w:val="00F23156"/>
    <w:rsid w:val="00F279F8"/>
    <w:rsid w:val="00F31392"/>
    <w:rsid w:val="00F31A8C"/>
    <w:rsid w:val="00F327DF"/>
    <w:rsid w:val="00F32E23"/>
    <w:rsid w:val="00F45381"/>
    <w:rsid w:val="00F47D99"/>
    <w:rsid w:val="00F5281B"/>
    <w:rsid w:val="00F536F6"/>
    <w:rsid w:val="00F56EC6"/>
    <w:rsid w:val="00F61186"/>
    <w:rsid w:val="00F611A5"/>
    <w:rsid w:val="00F61E2E"/>
    <w:rsid w:val="00F65FDB"/>
    <w:rsid w:val="00F66765"/>
    <w:rsid w:val="00F67F8C"/>
    <w:rsid w:val="00F67FA4"/>
    <w:rsid w:val="00F70276"/>
    <w:rsid w:val="00F7711B"/>
    <w:rsid w:val="00F77278"/>
    <w:rsid w:val="00F824A1"/>
    <w:rsid w:val="00F87B28"/>
    <w:rsid w:val="00FA47A2"/>
    <w:rsid w:val="00FA64EE"/>
    <w:rsid w:val="00FA7D76"/>
    <w:rsid w:val="00FB27EF"/>
    <w:rsid w:val="00FB58CB"/>
    <w:rsid w:val="00FB68AE"/>
    <w:rsid w:val="00FC1AF8"/>
    <w:rsid w:val="00FC2879"/>
    <w:rsid w:val="00FC44F9"/>
    <w:rsid w:val="00FC62FF"/>
    <w:rsid w:val="00FD6B08"/>
    <w:rsid w:val="00FE133A"/>
    <w:rsid w:val="00FE460F"/>
    <w:rsid w:val="00FE54DA"/>
    <w:rsid w:val="00FE76FC"/>
    <w:rsid w:val="00FF0BA0"/>
    <w:rsid w:val="00FF1483"/>
    <w:rsid w:val="00FF340A"/>
    <w:rsid w:val="00FF5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406679,#ede7c2,#9c254f"/>
      <o:colormenu v:ext="edit" fillcolor="#ede7c2" strokecolor="#9c254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A9F"/>
    <w:rPr>
      <w:rFonts w:ascii="Trebuchet MS" w:hAnsi="Trebuchet MS"/>
      <w:sz w:val="21"/>
      <w:szCs w:val="24"/>
      <w:lang w:val="en-US" w:eastAsia="en-US"/>
    </w:rPr>
  </w:style>
  <w:style w:type="paragraph" w:styleId="Heading1">
    <w:name w:val="heading 1"/>
    <w:next w:val="BLKBody"/>
    <w:qFormat/>
    <w:rsid w:val="00BE6C6D"/>
    <w:pPr>
      <w:keepNext/>
      <w:spacing w:before="240" w:after="60"/>
      <w:outlineLvl w:val="0"/>
    </w:pPr>
    <w:rPr>
      <w:rFonts w:ascii="Georgia" w:hAnsi="Georgia" w:cs="Arial"/>
      <w:b/>
      <w:bCs/>
      <w:color w:val="204658"/>
      <w:kern w:val="32"/>
      <w:sz w:val="36"/>
      <w:szCs w:val="36"/>
      <w:lang w:eastAsia="en-US"/>
    </w:rPr>
  </w:style>
  <w:style w:type="paragraph" w:styleId="Heading2">
    <w:name w:val="heading 2"/>
    <w:basedOn w:val="Heading1"/>
    <w:next w:val="Normal"/>
    <w:qFormat/>
    <w:rsid w:val="000817FA"/>
    <w:pPr>
      <w:spacing w:before="0" w:after="200"/>
      <w:outlineLvl w:val="1"/>
    </w:pPr>
    <w:rPr>
      <w:b w:val="0"/>
      <w:bCs w:val="0"/>
      <w:iCs/>
      <w:sz w:val="28"/>
      <w:szCs w:val="28"/>
    </w:rPr>
  </w:style>
  <w:style w:type="paragraph" w:styleId="Heading3">
    <w:name w:val="heading 3"/>
    <w:basedOn w:val="Heading1"/>
    <w:next w:val="Normal"/>
    <w:qFormat/>
    <w:rsid w:val="000817FA"/>
    <w:pPr>
      <w:spacing w:before="0" w:after="100"/>
      <w:outlineLvl w:val="2"/>
    </w:pPr>
    <w:rPr>
      <w:b w:val="0"/>
      <w:bCs w:val="0"/>
      <w:sz w:val="24"/>
      <w:szCs w:val="26"/>
    </w:rPr>
  </w:style>
  <w:style w:type="paragraph" w:styleId="Heading4">
    <w:name w:val="heading 4"/>
    <w:basedOn w:val="Heading3"/>
    <w:next w:val="Normal"/>
    <w:qFormat/>
    <w:rsid w:val="00332AA2"/>
    <w:pPr>
      <w:spacing w:before="240" w:after="60"/>
      <w:outlineLvl w:val="3"/>
    </w:pPr>
    <w:rPr>
      <w:b/>
      <w:bCs/>
      <w:sz w:val="20"/>
      <w:szCs w:val="20"/>
    </w:rPr>
  </w:style>
  <w:style w:type="paragraph" w:styleId="Heading5">
    <w:name w:val="heading 5"/>
    <w:aliases w:val="Non BGI"/>
    <w:basedOn w:val="Normal"/>
    <w:next w:val="Normal"/>
    <w:qFormat/>
    <w:rsid w:val="006F6A1E"/>
    <w:pPr>
      <w:spacing w:before="240" w:after="60"/>
      <w:outlineLvl w:val="4"/>
    </w:pPr>
    <w:rPr>
      <w:b/>
      <w:bCs/>
      <w:i/>
      <w:iCs/>
      <w:sz w:val="26"/>
      <w:szCs w:val="26"/>
    </w:rPr>
  </w:style>
  <w:style w:type="paragraph" w:styleId="Heading6">
    <w:name w:val="heading 6"/>
    <w:aliases w:val="Non BGI 1"/>
    <w:basedOn w:val="Normal"/>
    <w:next w:val="Normal"/>
    <w:qFormat/>
    <w:rsid w:val="006F6A1E"/>
    <w:pPr>
      <w:spacing w:before="240" w:after="60"/>
      <w:outlineLvl w:val="5"/>
    </w:pPr>
    <w:rPr>
      <w:rFonts w:ascii="Times New Roman" w:hAnsi="Times New Roman"/>
      <w:b/>
      <w:bCs/>
      <w:sz w:val="22"/>
      <w:szCs w:val="22"/>
    </w:rPr>
  </w:style>
  <w:style w:type="paragraph" w:styleId="Heading7">
    <w:name w:val="heading 7"/>
    <w:aliases w:val="Non BGI 2"/>
    <w:basedOn w:val="Normal"/>
    <w:next w:val="Normal"/>
    <w:qFormat/>
    <w:rsid w:val="006F6A1E"/>
    <w:pPr>
      <w:spacing w:before="240" w:after="60"/>
      <w:outlineLvl w:val="6"/>
    </w:pPr>
    <w:rPr>
      <w:rFonts w:ascii="Times New Roman" w:hAnsi="Times New Roman"/>
      <w:sz w:val="24"/>
    </w:rPr>
  </w:style>
  <w:style w:type="paragraph" w:styleId="Heading8">
    <w:name w:val="heading 8"/>
    <w:aliases w:val="Non BGI 3"/>
    <w:basedOn w:val="Normal"/>
    <w:next w:val="Normal"/>
    <w:qFormat/>
    <w:rsid w:val="006F6A1E"/>
    <w:pPr>
      <w:spacing w:before="240" w:after="60"/>
      <w:outlineLvl w:val="7"/>
    </w:pPr>
    <w:rPr>
      <w:rFonts w:ascii="Times New Roman" w:hAnsi="Times New Roman"/>
      <w:i/>
      <w:iCs/>
      <w:sz w:val="24"/>
    </w:rPr>
  </w:style>
  <w:style w:type="paragraph" w:styleId="Heading9">
    <w:name w:val="heading 9"/>
    <w:aliases w:val="Non BGI 4"/>
    <w:basedOn w:val="Normal"/>
    <w:next w:val="Normal"/>
    <w:qFormat/>
    <w:rsid w:val="006F6A1E"/>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semiHidden/>
    <w:pPr>
      <w:tabs>
        <w:tab w:val="center" w:pos="4153"/>
        <w:tab w:val="right" w:pos="8306"/>
      </w:tabs>
    </w:pPr>
  </w:style>
  <w:style w:type="paragraph" w:styleId="Footer">
    <w:name w:val="footer"/>
    <w:basedOn w:val="Normal"/>
    <w:semiHidden/>
    <w:rsid w:val="001C1835"/>
    <w:pPr>
      <w:tabs>
        <w:tab w:val="center" w:pos="4320"/>
        <w:tab w:val="right" w:pos="8640"/>
      </w:tabs>
    </w:pPr>
  </w:style>
  <w:style w:type="paragraph" w:customStyle="1" w:styleId="BLKContentsPageHeader">
    <w:name w:val="BLK_Contents_Page_Header"/>
    <w:basedOn w:val="Normal"/>
    <w:rsid w:val="007950E1"/>
    <w:pPr>
      <w:keepNext/>
      <w:pageBreakBefore/>
      <w:pBdr>
        <w:bottom w:val="single" w:sz="18" w:space="1" w:color="9C254F"/>
      </w:pBdr>
      <w:shd w:val="clear" w:color="auto" w:fill="000000"/>
      <w:spacing w:after="60"/>
      <w:outlineLvl w:val="0"/>
    </w:pPr>
    <w:rPr>
      <w:rFonts w:eastAsia="MS Mincho"/>
      <w:b/>
      <w:bCs/>
      <w:color w:val="FFFFFF"/>
      <w:kern w:val="32"/>
      <w:sz w:val="36"/>
      <w:szCs w:val="32"/>
      <w:lang w:eastAsia="ja-JP"/>
    </w:rPr>
  </w:style>
  <w:style w:type="paragraph" w:customStyle="1" w:styleId="BLKPageSectionHeading">
    <w:name w:val="BLK_Page_Section_Heading"/>
    <w:basedOn w:val="Heading1"/>
    <w:rsid w:val="007950E1"/>
    <w:pPr>
      <w:pageBreakBefore/>
      <w:pBdr>
        <w:bottom w:val="single" w:sz="18" w:space="1" w:color="9C254F"/>
      </w:pBdr>
      <w:shd w:val="clear" w:color="auto" w:fill="000000"/>
      <w:spacing w:before="0"/>
      <w:jc w:val="both"/>
    </w:pPr>
    <w:rPr>
      <w:rFonts w:ascii="Trebuchet MS" w:eastAsia="MS Mincho" w:hAnsi="Trebuchet MS" w:cs="Times New Roman"/>
      <w:color w:val="FFFFFF"/>
      <w:szCs w:val="32"/>
      <w:lang w:eastAsia="ja-JP"/>
    </w:rPr>
  </w:style>
  <w:style w:type="paragraph" w:customStyle="1" w:styleId="BLKContents">
    <w:name w:val="BLK_Contents"/>
    <w:basedOn w:val="Normal"/>
    <w:next w:val="Normal"/>
    <w:rsid w:val="0003310E"/>
    <w:pPr>
      <w:tabs>
        <w:tab w:val="right" w:pos="9360"/>
      </w:tabs>
      <w:outlineLvl w:val="0"/>
    </w:pPr>
    <w:rPr>
      <w:bCs/>
      <w:color w:val="000000"/>
      <w:sz w:val="44"/>
      <w:szCs w:val="32"/>
    </w:rPr>
  </w:style>
  <w:style w:type="paragraph" w:styleId="TOC1">
    <w:name w:val="toc 1"/>
    <w:basedOn w:val="Normal"/>
    <w:next w:val="Normal"/>
    <w:semiHidden/>
    <w:rsid w:val="00E2413B"/>
    <w:pPr>
      <w:tabs>
        <w:tab w:val="right" w:leader="dot" w:pos="10433"/>
      </w:tabs>
      <w:spacing w:before="280" w:after="280"/>
      <w:ind w:left="567" w:hanging="567"/>
    </w:pPr>
    <w:rPr>
      <w:sz w:val="24"/>
    </w:rPr>
  </w:style>
  <w:style w:type="paragraph" w:customStyle="1" w:styleId="BLKDate">
    <w:name w:val="BLK_Date"/>
    <w:basedOn w:val="BLKBody"/>
    <w:rsid w:val="00D062F1"/>
  </w:style>
  <w:style w:type="paragraph" w:customStyle="1" w:styleId="BLKBullet">
    <w:name w:val="BLK_Bullet"/>
    <w:rsid w:val="00D363CE"/>
    <w:pPr>
      <w:numPr>
        <w:numId w:val="1"/>
      </w:numPr>
      <w:spacing w:after="120"/>
      <w:jc w:val="both"/>
    </w:pPr>
    <w:rPr>
      <w:rFonts w:ascii="Trebuchet MS" w:hAnsi="Trebuchet MS"/>
      <w:color w:val="000000"/>
      <w:lang w:eastAsia="en-US"/>
    </w:rPr>
  </w:style>
  <w:style w:type="paragraph" w:styleId="TOC2">
    <w:name w:val="toc 2"/>
    <w:basedOn w:val="TOC1"/>
    <w:next w:val="Normal"/>
    <w:semiHidden/>
    <w:rsid w:val="00390FF8"/>
    <w:pPr>
      <w:tabs>
        <w:tab w:val="right" w:pos="1134"/>
      </w:tabs>
      <w:spacing w:before="0" w:after="0"/>
      <w:ind w:left="1134"/>
    </w:pPr>
  </w:style>
  <w:style w:type="paragraph" w:styleId="TOC3">
    <w:name w:val="toc 3"/>
    <w:basedOn w:val="TOC2"/>
    <w:next w:val="Normal"/>
    <w:semiHidden/>
    <w:pPr>
      <w:spacing w:before="100"/>
      <w:ind w:left="1701"/>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semiHidden/>
    <w:rPr>
      <w:color w:val="0000FF"/>
      <w:u w:val="single"/>
    </w:rPr>
  </w:style>
  <w:style w:type="character" w:styleId="PageNumber">
    <w:name w:val="page number"/>
    <w:basedOn w:val="DefaultParagraphFont"/>
    <w:semiHidden/>
    <w:rsid w:val="00162DB6"/>
    <w:rPr>
      <w:rFonts w:ascii="Verdana" w:hAnsi="Verdana"/>
      <w:sz w:val="16"/>
    </w:rPr>
  </w:style>
  <w:style w:type="paragraph" w:customStyle="1" w:styleId="BLKNumbered">
    <w:name w:val="BLK_Numbered"/>
    <w:rsid w:val="0003310E"/>
    <w:pPr>
      <w:numPr>
        <w:numId w:val="3"/>
      </w:numPr>
      <w:spacing w:after="120"/>
    </w:pPr>
    <w:rPr>
      <w:rFonts w:ascii="Trebuchet MS" w:hAnsi="Trebuchet MS"/>
      <w:color w:val="000000"/>
      <w:lang w:eastAsia="en-US"/>
    </w:rPr>
  </w:style>
  <w:style w:type="paragraph" w:styleId="DocumentMap">
    <w:name w:val="Document Map"/>
    <w:basedOn w:val="Normal"/>
    <w:semiHidden/>
    <w:pPr>
      <w:shd w:val="clear" w:color="auto" w:fill="000080"/>
    </w:pPr>
    <w:rPr>
      <w:rFonts w:ascii="Tahoma" w:hAnsi="Tahoma" w:cs="Tahoma"/>
    </w:rPr>
  </w:style>
  <w:style w:type="paragraph" w:customStyle="1" w:styleId="FooterLandscape">
    <w:name w:val="FooterLandscape"/>
    <w:basedOn w:val="Normal"/>
    <w:semiHidden/>
    <w:rsid w:val="004A6909"/>
    <w:pPr>
      <w:tabs>
        <w:tab w:val="center" w:pos="7088"/>
      </w:tabs>
    </w:pPr>
  </w:style>
  <w:style w:type="paragraph" w:customStyle="1" w:styleId="HeaderClientName">
    <w:name w:val="HeaderClientName"/>
    <w:basedOn w:val="Header"/>
    <w:semiHidden/>
    <w:rsid w:val="004D55F1"/>
    <w:pPr>
      <w:ind w:left="397"/>
    </w:pPr>
    <w:rPr>
      <w:color w:val="204658"/>
      <w:szCs w:val="20"/>
    </w:rPr>
  </w:style>
  <w:style w:type="paragraph" w:customStyle="1" w:styleId="BLKTableHead">
    <w:name w:val="BLK_TableHead"/>
    <w:rsid w:val="00E06D00"/>
    <w:pPr>
      <w:spacing w:before="80"/>
      <w:jc w:val="center"/>
    </w:pPr>
    <w:rPr>
      <w:rFonts w:ascii="Trebuchet MS" w:hAnsi="Trebuchet MS"/>
      <w:b/>
      <w:color w:val="FFFFFF"/>
      <w:sz w:val="16"/>
      <w:szCs w:val="24"/>
      <w:lang w:eastAsia="en-US"/>
    </w:rPr>
  </w:style>
  <w:style w:type="paragraph" w:customStyle="1" w:styleId="BLKFootnote">
    <w:name w:val="BLK_Footnote"/>
    <w:link w:val="BLKFootnoteCharChar"/>
    <w:rsid w:val="001C1835"/>
    <w:pPr>
      <w:spacing w:before="80"/>
    </w:pPr>
    <w:rPr>
      <w:rFonts w:ascii="Trebuchet MS" w:hAnsi="Trebuchet MS"/>
      <w:color w:val="000000"/>
      <w:sz w:val="16"/>
      <w:szCs w:val="16"/>
      <w:lang w:eastAsia="en-US"/>
    </w:rPr>
  </w:style>
  <w:style w:type="character" w:styleId="FollowedHyperlink">
    <w:name w:val="FollowedHyperlink"/>
    <w:basedOn w:val="DefaultParagraphFont"/>
    <w:semiHidden/>
    <w:rPr>
      <w:color w:val="800080"/>
      <w:u w:val="single"/>
    </w:rPr>
  </w:style>
  <w:style w:type="paragraph" w:customStyle="1" w:styleId="BLKTableBody">
    <w:name w:val="BLK_TableBody"/>
    <w:basedOn w:val="Normal"/>
    <w:rsid w:val="001C1835"/>
    <w:pPr>
      <w:spacing w:before="60"/>
      <w:jc w:val="center"/>
    </w:pPr>
    <w:rPr>
      <w:sz w:val="16"/>
    </w:rPr>
  </w:style>
  <w:style w:type="paragraph" w:customStyle="1" w:styleId="BLKNumberedSub">
    <w:name w:val="BLK_Numbered_Sub"/>
    <w:next w:val="BLKBody"/>
    <w:rsid w:val="00A56273"/>
    <w:pPr>
      <w:numPr>
        <w:ilvl w:val="1"/>
        <w:numId w:val="18"/>
      </w:numPr>
      <w:spacing w:after="120"/>
    </w:pPr>
    <w:rPr>
      <w:rFonts w:ascii="Trebuchet MS" w:hAnsi="Trebuchet MS"/>
      <w:color w:val="000000"/>
      <w:lang w:eastAsia="en-US"/>
    </w:rPr>
  </w:style>
  <w:style w:type="paragraph" w:customStyle="1" w:styleId="BLKBulletSub">
    <w:name w:val="BLK_BulletSub"/>
    <w:basedOn w:val="Normal"/>
    <w:rsid w:val="0003310E"/>
    <w:pPr>
      <w:numPr>
        <w:numId w:val="16"/>
      </w:numPr>
      <w:spacing w:after="120"/>
    </w:pPr>
    <w:rPr>
      <w:color w:val="000000"/>
    </w:rPr>
  </w:style>
  <w:style w:type="paragraph" w:customStyle="1" w:styleId="BLKDash">
    <w:name w:val="BLK_Dash"/>
    <w:link w:val="BLKDashCharChar"/>
    <w:rsid w:val="0003310E"/>
    <w:pPr>
      <w:numPr>
        <w:numId w:val="17"/>
      </w:numPr>
      <w:tabs>
        <w:tab w:val="left" w:pos="567"/>
      </w:tabs>
      <w:spacing w:after="120"/>
      <w:jc w:val="both"/>
    </w:pPr>
    <w:rPr>
      <w:rFonts w:ascii="Trebuchet MS" w:hAnsi="Trebuchet MS"/>
      <w:szCs w:val="24"/>
      <w:lang w:eastAsia="en-US"/>
    </w:rPr>
  </w:style>
  <w:style w:type="paragraph" w:customStyle="1" w:styleId="BLKDisclaimerHeading">
    <w:name w:val="BLK_DisclaimerHeading"/>
    <w:basedOn w:val="Normal"/>
    <w:next w:val="BLKDisclaimerBody"/>
    <w:rsid w:val="001C1835"/>
    <w:pPr>
      <w:pageBreakBefore/>
      <w:spacing w:before="80" w:after="80"/>
    </w:pPr>
    <w:rPr>
      <w:b/>
      <w:sz w:val="16"/>
    </w:rPr>
  </w:style>
  <w:style w:type="table" w:styleId="TableGrid">
    <w:name w:val="Table Grid"/>
    <w:basedOn w:val="TableNormal"/>
    <w:semiHidden/>
    <w:rsid w:val="005452A7"/>
    <w:pPr>
      <w:spacing w:after="200" w:line="281"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KClientName">
    <w:name w:val="BLK_Client_Name"/>
    <w:basedOn w:val="Normal"/>
    <w:rsid w:val="002B0765"/>
    <w:rPr>
      <w:noProof/>
      <w:sz w:val="32"/>
      <w:szCs w:val="32"/>
    </w:rPr>
  </w:style>
  <w:style w:type="character" w:customStyle="1" w:styleId="BLKDashCharChar">
    <w:name w:val="BLK_Dash Char Char"/>
    <w:basedOn w:val="DefaultParagraphFont"/>
    <w:link w:val="BLKDash"/>
    <w:rsid w:val="0003310E"/>
    <w:rPr>
      <w:rFonts w:ascii="Trebuchet MS" w:hAnsi="Trebuchet MS"/>
      <w:szCs w:val="24"/>
      <w:lang w:val="en-GB" w:eastAsia="en-US" w:bidi="ar-SA"/>
    </w:rPr>
  </w:style>
  <w:style w:type="paragraph" w:customStyle="1" w:styleId="BLKBody">
    <w:name w:val="BLK_Body"/>
    <w:link w:val="BLKBodyCharChar"/>
    <w:rsid w:val="001C1835"/>
    <w:pPr>
      <w:spacing w:after="120"/>
      <w:jc w:val="both"/>
    </w:pPr>
    <w:rPr>
      <w:rFonts w:ascii="Trebuchet MS" w:hAnsi="Trebuchet MS"/>
      <w:szCs w:val="24"/>
      <w:lang w:eastAsia="en-US"/>
    </w:rPr>
  </w:style>
  <w:style w:type="paragraph" w:customStyle="1" w:styleId="BLKH1">
    <w:name w:val="BLK_H1"/>
    <w:next w:val="BLKBody"/>
    <w:link w:val="BLKH1CharChar"/>
    <w:rsid w:val="0003310E"/>
    <w:pPr>
      <w:spacing w:after="360"/>
      <w:outlineLvl w:val="0"/>
    </w:pPr>
    <w:rPr>
      <w:rFonts w:ascii="Trebuchet MS" w:hAnsi="Trebuchet MS" w:cs="Arial"/>
      <w:bCs/>
      <w:color w:val="000000"/>
      <w:kern w:val="32"/>
      <w:sz w:val="36"/>
      <w:szCs w:val="36"/>
      <w:lang w:eastAsia="en-US"/>
    </w:rPr>
  </w:style>
  <w:style w:type="paragraph" w:customStyle="1" w:styleId="BLKH2">
    <w:name w:val="BLK_H2"/>
    <w:basedOn w:val="BLKH1"/>
    <w:next w:val="BLKBody"/>
    <w:link w:val="BLKH2CharChar"/>
    <w:rsid w:val="002071E1"/>
    <w:pPr>
      <w:keepNext/>
      <w:tabs>
        <w:tab w:val="right" w:pos="9360"/>
      </w:tabs>
      <w:spacing w:after="200" w:line="281" w:lineRule="auto"/>
    </w:pPr>
    <w:rPr>
      <w:sz w:val="32"/>
    </w:rPr>
  </w:style>
  <w:style w:type="paragraph" w:customStyle="1" w:styleId="BLKH3">
    <w:name w:val="BLK_H3"/>
    <w:basedOn w:val="BLKH2"/>
    <w:next w:val="BLKBody"/>
    <w:link w:val="BLKH3CharChar"/>
    <w:rsid w:val="00CB433B"/>
    <w:pPr>
      <w:spacing w:after="100"/>
    </w:pPr>
    <w:rPr>
      <w:sz w:val="26"/>
    </w:rPr>
  </w:style>
  <w:style w:type="paragraph" w:customStyle="1" w:styleId="BLKH4">
    <w:name w:val="BLK_H4"/>
    <w:basedOn w:val="BLKH3"/>
    <w:next w:val="BLKBody"/>
    <w:link w:val="BLKH4CharChar"/>
    <w:rsid w:val="00CB433B"/>
    <w:pPr>
      <w:spacing w:after="0"/>
    </w:pPr>
    <w:rPr>
      <w:rFonts w:eastAsia="MS Mincho"/>
      <w:sz w:val="20"/>
      <w:lang w:eastAsia="ja-JP"/>
    </w:rPr>
  </w:style>
  <w:style w:type="numbering" w:styleId="111111">
    <w:name w:val="Outline List 2"/>
    <w:basedOn w:val="NoList"/>
    <w:semiHidden/>
    <w:rsid w:val="00FA64EE"/>
    <w:pPr>
      <w:numPr>
        <w:numId w:val="4"/>
      </w:numPr>
    </w:pPr>
  </w:style>
  <w:style w:type="numbering" w:styleId="1ai">
    <w:name w:val="Outline List 1"/>
    <w:basedOn w:val="NoList"/>
    <w:semiHidden/>
    <w:rsid w:val="00FA64EE"/>
    <w:pPr>
      <w:numPr>
        <w:numId w:val="5"/>
      </w:numPr>
    </w:pPr>
  </w:style>
  <w:style w:type="numbering" w:styleId="ArticleSection">
    <w:name w:val="Outline List 3"/>
    <w:basedOn w:val="NoList"/>
    <w:semiHidden/>
    <w:rsid w:val="00FA64EE"/>
    <w:pPr>
      <w:numPr>
        <w:numId w:val="6"/>
      </w:numPr>
    </w:pPr>
  </w:style>
  <w:style w:type="paragraph" w:styleId="BlockText">
    <w:name w:val="Block Text"/>
    <w:basedOn w:val="Normal"/>
    <w:semiHidden/>
    <w:rsid w:val="00FA64EE"/>
    <w:pPr>
      <w:spacing w:after="120"/>
      <w:ind w:left="1440" w:right="1440"/>
    </w:pPr>
  </w:style>
  <w:style w:type="paragraph" w:styleId="BodyText">
    <w:name w:val="Body Text"/>
    <w:basedOn w:val="Normal"/>
    <w:semiHidden/>
    <w:rsid w:val="00FA64EE"/>
    <w:pPr>
      <w:spacing w:after="120"/>
    </w:pPr>
  </w:style>
  <w:style w:type="paragraph" w:styleId="BodyText2">
    <w:name w:val="Body Text 2"/>
    <w:basedOn w:val="Normal"/>
    <w:semiHidden/>
    <w:rsid w:val="00FA64EE"/>
    <w:pPr>
      <w:spacing w:after="120" w:line="480" w:lineRule="auto"/>
    </w:pPr>
  </w:style>
  <w:style w:type="paragraph" w:styleId="BodyText3">
    <w:name w:val="Body Text 3"/>
    <w:basedOn w:val="Normal"/>
    <w:semiHidden/>
    <w:rsid w:val="00FA64EE"/>
    <w:pPr>
      <w:spacing w:after="120"/>
    </w:pPr>
    <w:rPr>
      <w:sz w:val="16"/>
      <w:szCs w:val="16"/>
    </w:rPr>
  </w:style>
  <w:style w:type="paragraph" w:styleId="BodyTextFirstIndent">
    <w:name w:val="Body Text First Indent"/>
    <w:basedOn w:val="BodyText"/>
    <w:semiHidden/>
    <w:rsid w:val="00FA64EE"/>
    <w:pPr>
      <w:ind w:firstLine="210"/>
    </w:pPr>
  </w:style>
  <w:style w:type="paragraph" w:styleId="BodyTextIndent">
    <w:name w:val="Body Text Indent"/>
    <w:basedOn w:val="Normal"/>
    <w:semiHidden/>
    <w:rsid w:val="00FA64EE"/>
    <w:pPr>
      <w:spacing w:after="120"/>
      <w:ind w:left="283"/>
    </w:pPr>
  </w:style>
  <w:style w:type="paragraph" w:styleId="BodyTextFirstIndent2">
    <w:name w:val="Body Text First Indent 2"/>
    <w:basedOn w:val="BodyTextIndent"/>
    <w:semiHidden/>
    <w:rsid w:val="00FA64EE"/>
    <w:pPr>
      <w:ind w:firstLine="210"/>
    </w:pPr>
  </w:style>
  <w:style w:type="paragraph" w:styleId="BodyTextIndent2">
    <w:name w:val="Body Text Indent 2"/>
    <w:basedOn w:val="Normal"/>
    <w:semiHidden/>
    <w:rsid w:val="00FA64EE"/>
    <w:pPr>
      <w:spacing w:after="120" w:line="480" w:lineRule="auto"/>
      <w:ind w:left="283"/>
    </w:pPr>
  </w:style>
  <w:style w:type="paragraph" w:styleId="BodyTextIndent3">
    <w:name w:val="Body Text Indent 3"/>
    <w:basedOn w:val="Normal"/>
    <w:semiHidden/>
    <w:rsid w:val="00FA64EE"/>
    <w:pPr>
      <w:spacing w:after="120"/>
      <w:ind w:left="283"/>
    </w:pPr>
    <w:rPr>
      <w:sz w:val="16"/>
      <w:szCs w:val="16"/>
    </w:rPr>
  </w:style>
  <w:style w:type="paragraph" w:styleId="Closing">
    <w:name w:val="Closing"/>
    <w:basedOn w:val="Normal"/>
    <w:semiHidden/>
    <w:rsid w:val="00FA64EE"/>
    <w:pPr>
      <w:ind w:left="4252"/>
    </w:pPr>
  </w:style>
  <w:style w:type="paragraph" w:styleId="Date">
    <w:name w:val="Date"/>
    <w:basedOn w:val="Normal"/>
    <w:next w:val="Normal"/>
    <w:semiHidden/>
    <w:rsid w:val="00FA64EE"/>
  </w:style>
  <w:style w:type="paragraph" w:styleId="E-mailSignature">
    <w:name w:val="E-mail Signature"/>
    <w:basedOn w:val="Normal"/>
    <w:semiHidden/>
    <w:rsid w:val="00FA64EE"/>
  </w:style>
  <w:style w:type="character" w:styleId="Emphasis">
    <w:name w:val="Emphasis"/>
    <w:basedOn w:val="DefaultParagraphFont"/>
    <w:qFormat/>
    <w:rsid w:val="00FA64EE"/>
    <w:rPr>
      <w:i/>
      <w:iCs/>
    </w:rPr>
  </w:style>
  <w:style w:type="paragraph" w:styleId="EnvelopeAddress">
    <w:name w:val="envelope address"/>
    <w:basedOn w:val="Normal"/>
    <w:semiHidden/>
    <w:rsid w:val="00FA64EE"/>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A64EE"/>
    <w:rPr>
      <w:rFonts w:ascii="Arial" w:hAnsi="Arial" w:cs="Arial"/>
      <w:szCs w:val="20"/>
    </w:rPr>
  </w:style>
  <w:style w:type="character" w:styleId="HTMLAcronym">
    <w:name w:val="HTML Acronym"/>
    <w:basedOn w:val="DefaultParagraphFont"/>
    <w:semiHidden/>
    <w:rsid w:val="00FA64EE"/>
  </w:style>
  <w:style w:type="paragraph" w:styleId="HTMLAddress">
    <w:name w:val="HTML Address"/>
    <w:basedOn w:val="Normal"/>
    <w:semiHidden/>
    <w:rsid w:val="00FA64EE"/>
    <w:rPr>
      <w:i/>
      <w:iCs/>
    </w:rPr>
  </w:style>
  <w:style w:type="character" w:styleId="HTMLCite">
    <w:name w:val="HTML Cite"/>
    <w:basedOn w:val="DefaultParagraphFont"/>
    <w:semiHidden/>
    <w:rsid w:val="00FA64EE"/>
    <w:rPr>
      <w:i/>
      <w:iCs/>
    </w:rPr>
  </w:style>
  <w:style w:type="character" w:styleId="HTMLCode">
    <w:name w:val="HTML Code"/>
    <w:basedOn w:val="DefaultParagraphFont"/>
    <w:semiHidden/>
    <w:rsid w:val="00FA64EE"/>
    <w:rPr>
      <w:rFonts w:ascii="Courier New" w:hAnsi="Courier New" w:cs="Courier New"/>
      <w:sz w:val="20"/>
      <w:szCs w:val="20"/>
    </w:rPr>
  </w:style>
  <w:style w:type="character" w:styleId="HTMLDefinition">
    <w:name w:val="HTML Definition"/>
    <w:basedOn w:val="DefaultParagraphFont"/>
    <w:semiHidden/>
    <w:rsid w:val="00FA64EE"/>
    <w:rPr>
      <w:i/>
      <w:iCs/>
    </w:rPr>
  </w:style>
  <w:style w:type="character" w:styleId="HTMLKeyboard">
    <w:name w:val="HTML Keyboard"/>
    <w:basedOn w:val="DefaultParagraphFont"/>
    <w:semiHidden/>
    <w:rsid w:val="00FA64EE"/>
    <w:rPr>
      <w:rFonts w:ascii="Courier New" w:hAnsi="Courier New" w:cs="Courier New"/>
      <w:sz w:val="20"/>
      <w:szCs w:val="20"/>
    </w:rPr>
  </w:style>
  <w:style w:type="paragraph" w:styleId="HTMLPreformatted">
    <w:name w:val="HTML Preformatted"/>
    <w:basedOn w:val="Normal"/>
    <w:semiHidden/>
    <w:rsid w:val="00FA64EE"/>
    <w:rPr>
      <w:rFonts w:ascii="Courier New" w:hAnsi="Courier New" w:cs="Courier New"/>
      <w:szCs w:val="20"/>
    </w:rPr>
  </w:style>
  <w:style w:type="character" w:styleId="HTMLSample">
    <w:name w:val="HTML Sample"/>
    <w:basedOn w:val="DefaultParagraphFont"/>
    <w:semiHidden/>
    <w:rsid w:val="00FA64EE"/>
    <w:rPr>
      <w:rFonts w:ascii="Courier New" w:hAnsi="Courier New" w:cs="Courier New"/>
    </w:rPr>
  </w:style>
  <w:style w:type="character" w:styleId="HTMLTypewriter">
    <w:name w:val="HTML Typewriter"/>
    <w:basedOn w:val="DefaultParagraphFont"/>
    <w:semiHidden/>
    <w:rsid w:val="00FA64EE"/>
    <w:rPr>
      <w:rFonts w:ascii="Courier New" w:hAnsi="Courier New" w:cs="Courier New"/>
      <w:sz w:val="20"/>
      <w:szCs w:val="20"/>
    </w:rPr>
  </w:style>
  <w:style w:type="character" w:styleId="HTMLVariable">
    <w:name w:val="HTML Variable"/>
    <w:basedOn w:val="DefaultParagraphFont"/>
    <w:semiHidden/>
    <w:rsid w:val="00FA64EE"/>
    <w:rPr>
      <w:i/>
      <w:iCs/>
    </w:rPr>
  </w:style>
  <w:style w:type="character" w:styleId="LineNumber">
    <w:name w:val="line number"/>
    <w:basedOn w:val="DefaultParagraphFont"/>
    <w:semiHidden/>
    <w:rsid w:val="00FA64EE"/>
  </w:style>
  <w:style w:type="paragraph" w:styleId="List">
    <w:name w:val="List"/>
    <w:basedOn w:val="Normal"/>
    <w:semiHidden/>
    <w:rsid w:val="00FA64EE"/>
    <w:pPr>
      <w:ind w:left="283" w:hanging="283"/>
    </w:pPr>
  </w:style>
  <w:style w:type="paragraph" w:styleId="List2">
    <w:name w:val="List 2"/>
    <w:basedOn w:val="Normal"/>
    <w:semiHidden/>
    <w:rsid w:val="00FA64EE"/>
    <w:pPr>
      <w:ind w:left="566" w:hanging="283"/>
    </w:pPr>
  </w:style>
  <w:style w:type="paragraph" w:styleId="List3">
    <w:name w:val="List 3"/>
    <w:basedOn w:val="Normal"/>
    <w:semiHidden/>
    <w:rsid w:val="00FA64EE"/>
    <w:pPr>
      <w:ind w:left="849" w:hanging="283"/>
    </w:pPr>
  </w:style>
  <w:style w:type="paragraph" w:styleId="List4">
    <w:name w:val="List 4"/>
    <w:basedOn w:val="Normal"/>
    <w:semiHidden/>
    <w:rsid w:val="00FA64EE"/>
    <w:pPr>
      <w:ind w:left="1132" w:hanging="283"/>
    </w:pPr>
  </w:style>
  <w:style w:type="paragraph" w:styleId="List5">
    <w:name w:val="List 5"/>
    <w:basedOn w:val="Normal"/>
    <w:semiHidden/>
    <w:rsid w:val="00FA64EE"/>
    <w:pPr>
      <w:ind w:left="1415" w:hanging="283"/>
    </w:pPr>
  </w:style>
  <w:style w:type="paragraph" w:styleId="ListBullet">
    <w:name w:val="List Bullet"/>
    <w:basedOn w:val="Normal"/>
    <w:semiHidden/>
    <w:rsid w:val="00FA64EE"/>
    <w:pPr>
      <w:numPr>
        <w:numId w:val="7"/>
      </w:numPr>
    </w:pPr>
  </w:style>
  <w:style w:type="paragraph" w:styleId="ListBullet2">
    <w:name w:val="List Bullet 2"/>
    <w:basedOn w:val="Normal"/>
    <w:semiHidden/>
    <w:rsid w:val="00FA64EE"/>
    <w:pPr>
      <w:numPr>
        <w:numId w:val="8"/>
      </w:numPr>
    </w:pPr>
  </w:style>
  <w:style w:type="paragraph" w:styleId="ListBullet3">
    <w:name w:val="List Bullet 3"/>
    <w:basedOn w:val="Normal"/>
    <w:semiHidden/>
    <w:rsid w:val="00FA64EE"/>
    <w:pPr>
      <w:numPr>
        <w:numId w:val="2"/>
      </w:numPr>
    </w:pPr>
  </w:style>
  <w:style w:type="paragraph" w:styleId="ListBullet4">
    <w:name w:val="List Bullet 4"/>
    <w:basedOn w:val="Normal"/>
    <w:semiHidden/>
    <w:rsid w:val="00FA64EE"/>
    <w:pPr>
      <w:numPr>
        <w:numId w:val="9"/>
      </w:numPr>
    </w:pPr>
  </w:style>
  <w:style w:type="paragraph" w:styleId="ListBullet5">
    <w:name w:val="List Bullet 5"/>
    <w:basedOn w:val="Normal"/>
    <w:semiHidden/>
    <w:rsid w:val="00FA64EE"/>
    <w:pPr>
      <w:numPr>
        <w:numId w:val="10"/>
      </w:numPr>
    </w:pPr>
  </w:style>
  <w:style w:type="paragraph" w:styleId="ListContinue">
    <w:name w:val="List Continue"/>
    <w:basedOn w:val="Normal"/>
    <w:semiHidden/>
    <w:rsid w:val="00FA64EE"/>
    <w:pPr>
      <w:spacing w:after="120"/>
      <w:ind w:left="283"/>
    </w:pPr>
  </w:style>
  <w:style w:type="paragraph" w:styleId="ListContinue2">
    <w:name w:val="List Continue 2"/>
    <w:basedOn w:val="Normal"/>
    <w:semiHidden/>
    <w:rsid w:val="00FA64EE"/>
    <w:pPr>
      <w:spacing w:after="120"/>
      <w:ind w:left="566"/>
    </w:pPr>
  </w:style>
  <w:style w:type="paragraph" w:styleId="ListContinue3">
    <w:name w:val="List Continue 3"/>
    <w:basedOn w:val="Normal"/>
    <w:semiHidden/>
    <w:rsid w:val="00FA64EE"/>
    <w:pPr>
      <w:spacing w:after="120"/>
      <w:ind w:left="849"/>
    </w:pPr>
  </w:style>
  <w:style w:type="paragraph" w:styleId="ListContinue4">
    <w:name w:val="List Continue 4"/>
    <w:basedOn w:val="Normal"/>
    <w:semiHidden/>
    <w:rsid w:val="00FA64EE"/>
    <w:pPr>
      <w:spacing w:after="120"/>
      <w:ind w:left="1132"/>
    </w:pPr>
  </w:style>
  <w:style w:type="paragraph" w:styleId="ListContinue5">
    <w:name w:val="List Continue 5"/>
    <w:basedOn w:val="Normal"/>
    <w:semiHidden/>
    <w:rsid w:val="00FA64EE"/>
    <w:pPr>
      <w:spacing w:after="120"/>
      <w:ind w:left="1415"/>
    </w:pPr>
  </w:style>
  <w:style w:type="paragraph" w:styleId="ListNumber">
    <w:name w:val="List Number"/>
    <w:basedOn w:val="Normal"/>
    <w:semiHidden/>
    <w:rsid w:val="00FA64EE"/>
    <w:pPr>
      <w:numPr>
        <w:numId w:val="11"/>
      </w:numPr>
    </w:pPr>
  </w:style>
  <w:style w:type="paragraph" w:styleId="ListNumber2">
    <w:name w:val="List Number 2"/>
    <w:basedOn w:val="Normal"/>
    <w:semiHidden/>
    <w:rsid w:val="00FA64EE"/>
    <w:pPr>
      <w:numPr>
        <w:numId w:val="12"/>
      </w:numPr>
    </w:pPr>
  </w:style>
  <w:style w:type="paragraph" w:styleId="ListNumber3">
    <w:name w:val="List Number 3"/>
    <w:basedOn w:val="Normal"/>
    <w:semiHidden/>
    <w:rsid w:val="00FA64EE"/>
    <w:pPr>
      <w:numPr>
        <w:numId w:val="13"/>
      </w:numPr>
    </w:pPr>
  </w:style>
  <w:style w:type="paragraph" w:styleId="ListNumber4">
    <w:name w:val="List Number 4"/>
    <w:basedOn w:val="Normal"/>
    <w:semiHidden/>
    <w:rsid w:val="00FA64EE"/>
    <w:pPr>
      <w:numPr>
        <w:numId w:val="14"/>
      </w:numPr>
    </w:pPr>
  </w:style>
  <w:style w:type="paragraph" w:styleId="ListNumber5">
    <w:name w:val="List Number 5"/>
    <w:basedOn w:val="Normal"/>
    <w:semiHidden/>
    <w:rsid w:val="00FA64EE"/>
    <w:pPr>
      <w:numPr>
        <w:numId w:val="15"/>
      </w:numPr>
    </w:pPr>
  </w:style>
  <w:style w:type="paragraph" w:styleId="MessageHeader">
    <w:name w:val="Message Header"/>
    <w:basedOn w:val="Normal"/>
    <w:semiHidden/>
    <w:rsid w:val="00FA64E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FA64EE"/>
    <w:rPr>
      <w:rFonts w:ascii="Times New Roman" w:hAnsi="Times New Roman"/>
      <w:sz w:val="24"/>
    </w:rPr>
  </w:style>
  <w:style w:type="paragraph" w:styleId="NormalIndent">
    <w:name w:val="Normal Indent"/>
    <w:basedOn w:val="Normal"/>
    <w:semiHidden/>
    <w:rsid w:val="00FA64EE"/>
    <w:pPr>
      <w:ind w:left="720"/>
    </w:pPr>
  </w:style>
  <w:style w:type="paragraph" w:styleId="NoteHeading">
    <w:name w:val="Note Heading"/>
    <w:basedOn w:val="Normal"/>
    <w:next w:val="Normal"/>
    <w:semiHidden/>
    <w:rsid w:val="00FA64EE"/>
  </w:style>
  <w:style w:type="paragraph" w:styleId="PlainText">
    <w:name w:val="Plain Text"/>
    <w:basedOn w:val="Normal"/>
    <w:semiHidden/>
    <w:rsid w:val="00FA64EE"/>
    <w:rPr>
      <w:rFonts w:ascii="Courier New" w:hAnsi="Courier New" w:cs="Courier New"/>
      <w:szCs w:val="20"/>
    </w:rPr>
  </w:style>
  <w:style w:type="paragraph" w:styleId="Salutation">
    <w:name w:val="Salutation"/>
    <w:basedOn w:val="Normal"/>
    <w:next w:val="Normal"/>
    <w:semiHidden/>
    <w:rsid w:val="00FA64EE"/>
  </w:style>
  <w:style w:type="paragraph" w:styleId="Signature">
    <w:name w:val="Signature"/>
    <w:basedOn w:val="Normal"/>
    <w:semiHidden/>
    <w:rsid w:val="00FA64EE"/>
    <w:pPr>
      <w:ind w:left="4252"/>
    </w:pPr>
  </w:style>
  <w:style w:type="character" w:styleId="Strong">
    <w:name w:val="Strong"/>
    <w:basedOn w:val="DefaultParagraphFont"/>
    <w:qFormat/>
    <w:rsid w:val="00FA64EE"/>
    <w:rPr>
      <w:b/>
      <w:bCs/>
    </w:rPr>
  </w:style>
  <w:style w:type="paragraph" w:styleId="Subtitle">
    <w:name w:val="Subtitle"/>
    <w:basedOn w:val="Normal"/>
    <w:qFormat/>
    <w:rsid w:val="00FA64EE"/>
    <w:pPr>
      <w:spacing w:after="60"/>
      <w:jc w:val="center"/>
      <w:outlineLvl w:val="1"/>
    </w:pPr>
    <w:rPr>
      <w:rFonts w:ascii="Arial" w:hAnsi="Arial" w:cs="Arial"/>
      <w:sz w:val="24"/>
    </w:rPr>
  </w:style>
  <w:style w:type="table" w:styleId="Table3Deffects1">
    <w:name w:val="Table 3D effects 1"/>
    <w:basedOn w:val="TableNormal"/>
    <w:semiHidden/>
    <w:rsid w:val="00FA64EE"/>
    <w:pPr>
      <w:spacing w:after="200" w:line="281"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64EE"/>
    <w:pPr>
      <w:spacing w:after="200" w:line="281"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64EE"/>
    <w:pPr>
      <w:spacing w:after="200" w:line="281"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64EE"/>
    <w:pPr>
      <w:spacing w:after="200" w:line="281"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64EE"/>
    <w:pPr>
      <w:spacing w:after="200" w:line="281"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64EE"/>
    <w:pPr>
      <w:spacing w:after="200" w:line="281"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64EE"/>
    <w:pPr>
      <w:spacing w:after="200" w:line="281"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64EE"/>
    <w:pPr>
      <w:spacing w:after="200" w:line="281"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64EE"/>
    <w:pPr>
      <w:spacing w:after="200" w:line="281"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64EE"/>
    <w:pPr>
      <w:spacing w:after="200" w:line="281"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64EE"/>
    <w:pPr>
      <w:spacing w:after="200" w:line="281"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64EE"/>
    <w:pPr>
      <w:spacing w:after="200" w:line="281"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64EE"/>
    <w:pPr>
      <w:spacing w:after="200" w:line="281"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64EE"/>
    <w:pPr>
      <w:spacing w:after="200" w:line="281"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64EE"/>
    <w:pPr>
      <w:spacing w:after="200" w:line="281"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64EE"/>
    <w:pPr>
      <w:spacing w:after="200" w:line="281"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64EE"/>
    <w:pPr>
      <w:spacing w:after="200" w:line="281"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64EE"/>
    <w:pPr>
      <w:spacing w:after="200" w:line="281"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64EE"/>
    <w:pPr>
      <w:spacing w:after="200" w:line="281"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64EE"/>
    <w:pPr>
      <w:spacing w:after="200" w:line="281"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64EE"/>
    <w:pPr>
      <w:spacing w:after="200" w:line="281"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64EE"/>
    <w:pPr>
      <w:spacing w:after="200" w:line="281"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64EE"/>
    <w:pPr>
      <w:spacing w:after="200" w:line="281"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64EE"/>
    <w:pPr>
      <w:spacing w:after="200" w:line="281"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64EE"/>
    <w:pPr>
      <w:spacing w:after="200" w:line="281"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64EE"/>
    <w:pPr>
      <w:spacing w:after="200" w:line="281"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64EE"/>
    <w:pPr>
      <w:spacing w:after="200" w:line="281"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64EE"/>
    <w:pPr>
      <w:spacing w:after="200" w:line="281"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64EE"/>
    <w:pPr>
      <w:spacing w:after="200" w:line="281"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64EE"/>
    <w:pPr>
      <w:spacing w:after="200" w:line="281"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64EE"/>
    <w:pPr>
      <w:spacing w:after="200" w:line="281"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64EE"/>
    <w:pPr>
      <w:spacing w:after="200" w:line="281"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64EE"/>
    <w:pPr>
      <w:spacing w:after="200" w:line="281"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64EE"/>
    <w:pPr>
      <w:spacing w:after="200" w:line="281"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64EE"/>
    <w:pPr>
      <w:spacing w:after="200" w:line="281"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64EE"/>
    <w:pPr>
      <w:spacing w:after="200" w:line="281"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64EE"/>
    <w:pPr>
      <w:spacing w:after="200" w:line="281"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64EE"/>
    <w:pPr>
      <w:spacing w:after="200" w:line="281"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64EE"/>
    <w:pPr>
      <w:spacing w:after="200" w:line="281"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64EE"/>
    <w:pPr>
      <w:spacing w:after="200" w:line="281"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64EE"/>
    <w:pPr>
      <w:spacing w:after="200" w:line="281"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64EE"/>
    <w:pPr>
      <w:spacing w:after="200" w:line="281"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64EE"/>
    <w:pPr>
      <w:spacing w:after="200" w:line="281"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A64EE"/>
    <w:pPr>
      <w:spacing w:before="240" w:after="60"/>
      <w:jc w:val="center"/>
      <w:outlineLvl w:val="0"/>
    </w:pPr>
    <w:rPr>
      <w:rFonts w:ascii="Arial" w:hAnsi="Arial" w:cs="Arial"/>
      <w:b/>
      <w:bCs/>
      <w:kern w:val="28"/>
      <w:sz w:val="32"/>
      <w:szCs w:val="32"/>
    </w:rPr>
  </w:style>
  <w:style w:type="paragraph" w:styleId="EndnoteText">
    <w:name w:val="endnote text"/>
    <w:basedOn w:val="Normal"/>
    <w:semiHidden/>
    <w:rsid w:val="00371B87"/>
    <w:rPr>
      <w:szCs w:val="20"/>
    </w:rPr>
  </w:style>
  <w:style w:type="character" w:styleId="EndnoteReference">
    <w:name w:val="endnote reference"/>
    <w:basedOn w:val="DefaultParagraphFont"/>
    <w:semiHidden/>
    <w:rsid w:val="00371B87"/>
    <w:rPr>
      <w:vertAlign w:val="superscript"/>
    </w:rPr>
  </w:style>
  <w:style w:type="character" w:customStyle="1" w:styleId="BLKFootnoteCharChar">
    <w:name w:val="BLK_Footnote Char Char"/>
    <w:basedOn w:val="DefaultParagraphFont"/>
    <w:link w:val="BLKFootnote"/>
    <w:rsid w:val="001C1835"/>
    <w:rPr>
      <w:rFonts w:ascii="Trebuchet MS" w:hAnsi="Trebuchet MS"/>
      <w:color w:val="000000"/>
      <w:sz w:val="16"/>
      <w:szCs w:val="16"/>
      <w:lang w:val="en-GB" w:eastAsia="en-US" w:bidi="ar-SA"/>
    </w:rPr>
  </w:style>
  <w:style w:type="paragraph" w:customStyle="1" w:styleId="BLKTableBodyLeft">
    <w:name w:val="BLK_TableBodyLeft"/>
    <w:basedOn w:val="BLKTableBody"/>
    <w:rsid w:val="001C1835"/>
    <w:pPr>
      <w:jc w:val="left"/>
    </w:pPr>
  </w:style>
  <w:style w:type="paragraph" w:styleId="TableofFigures">
    <w:name w:val="table of figures"/>
    <w:basedOn w:val="Normal"/>
    <w:next w:val="Normal"/>
    <w:semiHidden/>
    <w:rsid w:val="00097D21"/>
  </w:style>
  <w:style w:type="paragraph" w:customStyle="1" w:styleId="BLKTableHeadLeft">
    <w:name w:val="BLK_TableHeadLeft"/>
    <w:basedOn w:val="BLKTableHead"/>
    <w:rsid w:val="001C1835"/>
    <w:pPr>
      <w:jc w:val="left"/>
    </w:pPr>
  </w:style>
  <w:style w:type="character" w:customStyle="1" w:styleId="BLKBodyCharChar">
    <w:name w:val="BLK_Body Char Char"/>
    <w:basedOn w:val="DefaultParagraphFont"/>
    <w:link w:val="BLKBody"/>
    <w:locked/>
    <w:rsid w:val="001C1835"/>
    <w:rPr>
      <w:rFonts w:ascii="Trebuchet MS" w:hAnsi="Trebuchet MS"/>
      <w:szCs w:val="24"/>
      <w:lang w:val="en-GB" w:eastAsia="en-US" w:bidi="ar-SA"/>
    </w:rPr>
  </w:style>
  <w:style w:type="paragraph" w:customStyle="1" w:styleId="BLKDisclaimerBody">
    <w:name w:val="BLK_DisclaimerBody"/>
    <w:basedOn w:val="Normal"/>
    <w:rsid w:val="001C1835"/>
    <w:pPr>
      <w:spacing w:after="80"/>
    </w:pPr>
    <w:rPr>
      <w:sz w:val="16"/>
    </w:rPr>
  </w:style>
  <w:style w:type="paragraph" w:customStyle="1" w:styleId="BLKHeadingTable">
    <w:name w:val="BLK_HeadingTable"/>
    <w:basedOn w:val="Normal"/>
    <w:rsid w:val="001C1835"/>
    <w:pPr>
      <w:spacing w:after="120"/>
    </w:pPr>
    <w:rPr>
      <w:b/>
    </w:rPr>
  </w:style>
  <w:style w:type="paragraph" w:styleId="FootnoteText">
    <w:name w:val="footnote text"/>
    <w:basedOn w:val="Normal"/>
    <w:semiHidden/>
    <w:rsid w:val="00D40094"/>
    <w:rPr>
      <w:szCs w:val="20"/>
    </w:rPr>
  </w:style>
  <w:style w:type="character" w:styleId="FootnoteReference">
    <w:name w:val="footnote reference"/>
    <w:basedOn w:val="DefaultParagraphFont"/>
    <w:semiHidden/>
    <w:rsid w:val="00D40094"/>
    <w:rPr>
      <w:vertAlign w:val="superscript"/>
    </w:rPr>
  </w:style>
  <w:style w:type="paragraph" w:customStyle="1" w:styleId="BLKDocumentTitle">
    <w:name w:val="BLK_Document_Title"/>
    <w:basedOn w:val="Normal"/>
    <w:rsid w:val="002B0765"/>
    <w:pPr>
      <w:spacing w:before="120"/>
    </w:pPr>
    <w:rPr>
      <w:color w:val="9C254F"/>
      <w:sz w:val="32"/>
    </w:rPr>
  </w:style>
  <w:style w:type="paragraph" w:styleId="BalloonText">
    <w:name w:val="Balloon Text"/>
    <w:basedOn w:val="Normal"/>
    <w:semiHidden/>
    <w:rsid w:val="00E63C99"/>
    <w:rPr>
      <w:rFonts w:ascii="Tahoma" w:hAnsi="Tahoma" w:cs="Tahoma"/>
      <w:sz w:val="16"/>
      <w:szCs w:val="16"/>
    </w:rPr>
  </w:style>
  <w:style w:type="character" w:customStyle="1" w:styleId="BLKH1CharChar">
    <w:name w:val="BLK_H1 Char Char"/>
    <w:basedOn w:val="DefaultParagraphFont"/>
    <w:link w:val="BLKH1"/>
    <w:rsid w:val="0003310E"/>
    <w:rPr>
      <w:rFonts w:ascii="Trebuchet MS" w:hAnsi="Trebuchet MS" w:cs="Arial"/>
      <w:bCs/>
      <w:color w:val="000000"/>
      <w:kern w:val="32"/>
      <w:sz w:val="36"/>
      <w:szCs w:val="36"/>
      <w:lang w:val="en-GB" w:eastAsia="en-US" w:bidi="ar-SA"/>
    </w:rPr>
  </w:style>
  <w:style w:type="character" w:customStyle="1" w:styleId="BLKH2CharChar">
    <w:name w:val="BLK_H2 Char Char"/>
    <w:basedOn w:val="DefaultParagraphFont"/>
    <w:link w:val="BLKH2"/>
    <w:rsid w:val="002071E1"/>
    <w:rPr>
      <w:rFonts w:ascii="Verdana" w:hAnsi="Verdana" w:cs="Arial"/>
      <w:bCs/>
      <w:color w:val="006BB4"/>
      <w:kern w:val="32"/>
      <w:sz w:val="32"/>
      <w:szCs w:val="36"/>
      <w:lang w:val="en-GB" w:eastAsia="en-US" w:bidi="ar-SA"/>
    </w:rPr>
  </w:style>
  <w:style w:type="character" w:customStyle="1" w:styleId="BLKH3CharChar">
    <w:name w:val="BLK_H3 Char Char"/>
    <w:basedOn w:val="DefaultParagraphFont"/>
    <w:link w:val="BLKH3"/>
    <w:locked/>
    <w:rsid w:val="00CB433B"/>
    <w:rPr>
      <w:rFonts w:ascii="Verdana" w:hAnsi="Verdana" w:cs="Arial"/>
      <w:bCs/>
      <w:color w:val="006BB4"/>
      <w:kern w:val="32"/>
      <w:sz w:val="26"/>
      <w:szCs w:val="36"/>
      <w:lang w:val="en-GB" w:eastAsia="en-US" w:bidi="ar-SA"/>
    </w:rPr>
  </w:style>
  <w:style w:type="character" w:customStyle="1" w:styleId="BLKH4CharChar">
    <w:name w:val="BLK_H4 Char Char"/>
    <w:basedOn w:val="DefaultParagraphFont"/>
    <w:link w:val="BLKH4"/>
    <w:locked/>
    <w:rsid w:val="00CB433B"/>
    <w:rPr>
      <w:rFonts w:ascii="Verdana" w:eastAsia="MS Mincho" w:hAnsi="Verdana" w:cs="Arial"/>
      <w:bCs/>
      <w:color w:val="006BB4"/>
      <w:kern w:val="32"/>
      <w:szCs w:val="36"/>
      <w:lang w:val="en-GB" w:eastAsia="ja-JP" w:bidi="ar-SA"/>
    </w:rPr>
  </w:style>
  <w:style w:type="paragraph" w:styleId="Caption">
    <w:name w:val="caption"/>
    <w:basedOn w:val="Normal"/>
    <w:next w:val="Normal"/>
    <w:qFormat/>
    <w:rsid w:val="00E63C99"/>
    <w:rPr>
      <w:b/>
      <w:bCs/>
      <w:szCs w:val="20"/>
    </w:rPr>
  </w:style>
  <w:style w:type="paragraph" w:customStyle="1" w:styleId="BLKQuestionStyle">
    <w:name w:val="BLK_Question_Style"/>
    <w:rsid w:val="00EC2831"/>
    <w:pPr>
      <w:pBdr>
        <w:top w:val="single" w:sz="2" w:space="1" w:color="9C254F"/>
        <w:left w:val="single" w:sz="2" w:space="4" w:color="9C254F"/>
        <w:bottom w:val="single" w:sz="2" w:space="1" w:color="9C254F"/>
        <w:right w:val="single" w:sz="2" w:space="4" w:color="9C254F"/>
      </w:pBdr>
      <w:shd w:val="clear" w:color="auto" w:fill="CCCCCC"/>
      <w:spacing w:after="120"/>
    </w:pPr>
    <w:rPr>
      <w:rFonts w:ascii="Verdana" w:hAnsi="Verdana"/>
      <w:color w:val="000000"/>
      <w:lang w:eastAsia="en-US"/>
    </w:rPr>
  </w:style>
  <w:style w:type="paragraph" w:customStyle="1" w:styleId="BLKTableBodyCentred">
    <w:name w:val="BLK_Table_Body_Centred"/>
    <w:basedOn w:val="Normal"/>
    <w:link w:val="BLKTableBodyCentredCharChar"/>
    <w:rsid w:val="001C1835"/>
    <w:pPr>
      <w:spacing w:before="60"/>
      <w:jc w:val="center"/>
    </w:pPr>
    <w:rPr>
      <w:sz w:val="16"/>
    </w:rPr>
  </w:style>
  <w:style w:type="character" w:customStyle="1" w:styleId="BLKTableBodyCentredCharChar">
    <w:name w:val="BLK_Table_Body_Centred Char Char"/>
    <w:basedOn w:val="DefaultParagraphFont"/>
    <w:link w:val="BLKTableBodyCentred"/>
    <w:rsid w:val="001C1835"/>
    <w:rPr>
      <w:rFonts w:ascii="Trebuchet MS" w:hAnsi="Trebuchet MS"/>
      <w:sz w:val="16"/>
      <w:szCs w:val="24"/>
      <w:lang w:val="en-GB" w:eastAsia="en-US" w:bidi="ar-SA"/>
    </w:rPr>
  </w:style>
  <w:style w:type="character" w:styleId="CommentReference">
    <w:name w:val="annotation reference"/>
    <w:basedOn w:val="DefaultParagraphFont"/>
    <w:semiHidden/>
    <w:rsid w:val="00E63C99"/>
    <w:rPr>
      <w:sz w:val="16"/>
      <w:szCs w:val="16"/>
    </w:rPr>
  </w:style>
  <w:style w:type="paragraph" w:styleId="CommentText">
    <w:name w:val="annotation text"/>
    <w:basedOn w:val="Normal"/>
    <w:semiHidden/>
    <w:rsid w:val="00E63C99"/>
    <w:rPr>
      <w:szCs w:val="20"/>
    </w:rPr>
  </w:style>
  <w:style w:type="paragraph" w:customStyle="1" w:styleId="BLKTableHeaderRowLeft">
    <w:name w:val="BLK_TableHeader_Row_Left"/>
    <w:basedOn w:val="BLKTableHead"/>
    <w:rsid w:val="001C1835"/>
    <w:pPr>
      <w:jc w:val="left"/>
    </w:pPr>
  </w:style>
  <w:style w:type="paragraph" w:styleId="CommentSubject">
    <w:name w:val="annotation subject"/>
    <w:basedOn w:val="CommentText"/>
    <w:next w:val="CommentText"/>
    <w:semiHidden/>
    <w:rsid w:val="00E63C99"/>
    <w:rPr>
      <w:b/>
      <w:bCs/>
    </w:rPr>
  </w:style>
  <w:style w:type="paragraph" w:customStyle="1" w:styleId="BLKFooter">
    <w:name w:val="BLK_Footer"/>
    <w:basedOn w:val="Normal"/>
    <w:rsid w:val="001C1835"/>
    <w:pPr>
      <w:jc w:val="center"/>
    </w:pPr>
    <w:rPr>
      <w:sz w:val="16"/>
    </w:rPr>
  </w:style>
  <w:style w:type="paragraph" w:styleId="Index1">
    <w:name w:val="index 1"/>
    <w:basedOn w:val="Normal"/>
    <w:next w:val="Normal"/>
    <w:autoRedefine/>
    <w:semiHidden/>
    <w:rsid w:val="00E63C99"/>
    <w:pPr>
      <w:ind w:left="200" w:hanging="200"/>
    </w:pPr>
  </w:style>
  <w:style w:type="paragraph" w:styleId="Index2">
    <w:name w:val="index 2"/>
    <w:basedOn w:val="Normal"/>
    <w:next w:val="Normal"/>
    <w:autoRedefine/>
    <w:semiHidden/>
    <w:rsid w:val="00E63C99"/>
    <w:pPr>
      <w:ind w:left="400" w:hanging="200"/>
    </w:pPr>
  </w:style>
  <w:style w:type="paragraph" w:styleId="Index3">
    <w:name w:val="index 3"/>
    <w:basedOn w:val="Normal"/>
    <w:next w:val="Normal"/>
    <w:autoRedefine/>
    <w:semiHidden/>
    <w:rsid w:val="00E63C99"/>
    <w:pPr>
      <w:ind w:left="600" w:hanging="200"/>
    </w:pPr>
  </w:style>
  <w:style w:type="paragraph" w:styleId="Index4">
    <w:name w:val="index 4"/>
    <w:basedOn w:val="Normal"/>
    <w:next w:val="Normal"/>
    <w:autoRedefine/>
    <w:semiHidden/>
    <w:rsid w:val="00E63C99"/>
    <w:pPr>
      <w:ind w:left="800" w:hanging="200"/>
    </w:pPr>
  </w:style>
  <w:style w:type="paragraph" w:styleId="Index5">
    <w:name w:val="index 5"/>
    <w:basedOn w:val="Normal"/>
    <w:next w:val="Normal"/>
    <w:autoRedefine/>
    <w:semiHidden/>
    <w:rsid w:val="00E63C99"/>
    <w:pPr>
      <w:ind w:left="1000" w:hanging="200"/>
    </w:pPr>
  </w:style>
  <w:style w:type="paragraph" w:styleId="Index6">
    <w:name w:val="index 6"/>
    <w:basedOn w:val="Normal"/>
    <w:next w:val="Normal"/>
    <w:autoRedefine/>
    <w:semiHidden/>
    <w:rsid w:val="00E63C99"/>
    <w:pPr>
      <w:ind w:left="1200" w:hanging="200"/>
    </w:pPr>
  </w:style>
  <w:style w:type="paragraph" w:styleId="Index7">
    <w:name w:val="index 7"/>
    <w:basedOn w:val="Normal"/>
    <w:next w:val="Normal"/>
    <w:autoRedefine/>
    <w:semiHidden/>
    <w:rsid w:val="00E63C99"/>
    <w:pPr>
      <w:ind w:left="1400" w:hanging="200"/>
    </w:pPr>
  </w:style>
  <w:style w:type="paragraph" w:styleId="Index8">
    <w:name w:val="index 8"/>
    <w:basedOn w:val="Normal"/>
    <w:next w:val="Normal"/>
    <w:autoRedefine/>
    <w:semiHidden/>
    <w:rsid w:val="00E63C99"/>
    <w:pPr>
      <w:ind w:left="1600" w:hanging="200"/>
    </w:pPr>
  </w:style>
  <w:style w:type="paragraph" w:styleId="Index9">
    <w:name w:val="index 9"/>
    <w:basedOn w:val="Normal"/>
    <w:next w:val="Normal"/>
    <w:autoRedefine/>
    <w:semiHidden/>
    <w:rsid w:val="00E63C99"/>
    <w:pPr>
      <w:ind w:left="1800" w:hanging="200"/>
    </w:pPr>
  </w:style>
  <w:style w:type="paragraph" w:styleId="IndexHeading">
    <w:name w:val="index heading"/>
    <w:basedOn w:val="Normal"/>
    <w:next w:val="Index1"/>
    <w:semiHidden/>
    <w:rsid w:val="00E63C99"/>
    <w:rPr>
      <w:rFonts w:ascii="Arial" w:hAnsi="Arial" w:cs="Arial"/>
      <w:b/>
      <w:bCs/>
    </w:rPr>
  </w:style>
  <w:style w:type="paragraph" w:styleId="MacroText">
    <w:name w:val="macro"/>
    <w:semiHidden/>
    <w:rsid w:val="00E63C99"/>
    <w:pPr>
      <w:tabs>
        <w:tab w:val="left" w:pos="480"/>
        <w:tab w:val="left" w:pos="960"/>
        <w:tab w:val="left" w:pos="1440"/>
        <w:tab w:val="left" w:pos="1920"/>
        <w:tab w:val="left" w:pos="2400"/>
        <w:tab w:val="left" w:pos="2880"/>
        <w:tab w:val="left" w:pos="3360"/>
        <w:tab w:val="left" w:pos="3840"/>
        <w:tab w:val="left" w:pos="4320"/>
      </w:tabs>
      <w:spacing w:after="200" w:line="281" w:lineRule="auto"/>
      <w:jc w:val="both"/>
    </w:pPr>
    <w:rPr>
      <w:rFonts w:ascii="Courier New" w:hAnsi="Courier New" w:cs="Courier New"/>
      <w:lang w:eastAsia="en-US"/>
    </w:rPr>
  </w:style>
  <w:style w:type="paragraph" w:styleId="TableofAuthorities">
    <w:name w:val="table of authorities"/>
    <w:basedOn w:val="Normal"/>
    <w:next w:val="Normal"/>
    <w:semiHidden/>
    <w:rsid w:val="00E63C99"/>
    <w:pPr>
      <w:ind w:left="200" w:hanging="200"/>
    </w:pPr>
  </w:style>
  <w:style w:type="paragraph" w:styleId="TOAHeading">
    <w:name w:val="toa heading"/>
    <w:basedOn w:val="Normal"/>
    <w:next w:val="Normal"/>
    <w:semiHidden/>
    <w:rsid w:val="00E63C99"/>
    <w:pPr>
      <w:spacing w:before="120"/>
    </w:pPr>
    <w:rPr>
      <w:rFonts w:ascii="Arial" w:hAnsi="Arial" w:cs="Arial"/>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A9F"/>
    <w:rPr>
      <w:rFonts w:ascii="Trebuchet MS" w:hAnsi="Trebuchet MS"/>
      <w:sz w:val="21"/>
      <w:szCs w:val="24"/>
      <w:lang w:val="en-US" w:eastAsia="en-US"/>
    </w:rPr>
  </w:style>
  <w:style w:type="paragraph" w:styleId="Heading1">
    <w:name w:val="heading 1"/>
    <w:next w:val="BLKBody"/>
    <w:qFormat/>
    <w:rsid w:val="00BE6C6D"/>
    <w:pPr>
      <w:keepNext/>
      <w:spacing w:before="240" w:after="60"/>
      <w:outlineLvl w:val="0"/>
    </w:pPr>
    <w:rPr>
      <w:rFonts w:ascii="Georgia" w:hAnsi="Georgia" w:cs="Arial"/>
      <w:b/>
      <w:bCs/>
      <w:color w:val="204658"/>
      <w:kern w:val="32"/>
      <w:sz w:val="36"/>
      <w:szCs w:val="36"/>
      <w:lang w:eastAsia="en-US"/>
    </w:rPr>
  </w:style>
  <w:style w:type="paragraph" w:styleId="Heading2">
    <w:name w:val="heading 2"/>
    <w:basedOn w:val="Heading1"/>
    <w:next w:val="Normal"/>
    <w:qFormat/>
    <w:rsid w:val="000817FA"/>
    <w:pPr>
      <w:spacing w:before="0" w:after="200"/>
      <w:outlineLvl w:val="1"/>
    </w:pPr>
    <w:rPr>
      <w:b w:val="0"/>
      <w:bCs w:val="0"/>
      <w:iCs/>
      <w:sz w:val="28"/>
      <w:szCs w:val="28"/>
    </w:rPr>
  </w:style>
  <w:style w:type="paragraph" w:styleId="Heading3">
    <w:name w:val="heading 3"/>
    <w:basedOn w:val="Heading1"/>
    <w:next w:val="Normal"/>
    <w:qFormat/>
    <w:rsid w:val="000817FA"/>
    <w:pPr>
      <w:spacing w:before="0" w:after="100"/>
      <w:outlineLvl w:val="2"/>
    </w:pPr>
    <w:rPr>
      <w:b w:val="0"/>
      <w:bCs w:val="0"/>
      <w:sz w:val="24"/>
      <w:szCs w:val="26"/>
    </w:rPr>
  </w:style>
  <w:style w:type="paragraph" w:styleId="Heading4">
    <w:name w:val="heading 4"/>
    <w:basedOn w:val="Heading3"/>
    <w:next w:val="Normal"/>
    <w:qFormat/>
    <w:rsid w:val="00332AA2"/>
    <w:pPr>
      <w:spacing w:before="240" w:after="60"/>
      <w:outlineLvl w:val="3"/>
    </w:pPr>
    <w:rPr>
      <w:b/>
      <w:bCs/>
      <w:sz w:val="20"/>
      <w:szCs w:val="20"/>
    </w:rPr>
  </w:style>
  <w:style w:type="paragraph" w:styleId="Heading5">
    <w:name w:val="heading 5"/>
    <w:aliases w:val="Non BGI"/>
    <w:basedOn w:val="Normal"/>
    <w:next w:val="Normal"/>
    <w:qFormat/>
    <w:rsid w:val="006F6A1E"/>
    <w:pPr>
      <w:spacing w:before="240" w:after="60"/>
      <w:outlineLvl w:val="4"/>
    </w:pPr>
    <w:rPr>
      <w:b/>
      <w:bCs/>
      <w:i/>
      <w:iCs/>
      <w:sz w:val="26"/>
      <w:szCs w:val="26"/>
    </w:rPr>
  </w:style>
  <w:style w:type="paragraph" w:styleId="Heading6">
    <w:name w:val="heading 6"/>
    <w:aliases w:val="Non BGI 1"/>
    <w:basedOn w:val="Normal"/>
    <w:next w:val="Normal"/>
    <w:qFormat/>
    <w:rsid w:val="006F6A1E"/>
    <w:pPr>
      <w:spacing w:before="240" w:after="60"/>
      <w:outlineLvl w:val="5"/>
    </w:pPr>
    <w:rPr>
      <w:rFonts w:ascii="Times New Roman" w:hAnsi="Times New Roman"/>
      <w:b/>
      <w:bCs/>
      <w:sz w:val="22"/>
      <w:szCs w:val="22"/>
    </w:rPr>
  </w:style>
  <w:style w:type="paragraph" w:styleId="Heading7">
    <w:name w:val="heading 7"/>
    <w:aliases w:val="Non BGI 2"/>
    <w:basedOn w:val="Normal"/>
    <w:next w:val="Normal"/>
    <w:qFormat/>
    <w:rsid w:val="006F6A1E"/>
    <w:pPr>
      <w:spacing w:before="240" w:after="60"/>
      <w:outlineLvl w:val="6"/>
    </w:pPr>
    <w:rPr>
      <w:rFonts w:ascii="Times New Roman" w:hAnsi="Times New Roman"/>
      <w:sz w:val="24"/>
    </w:rPr>
  </w:style>
  <w:style w:type="paragraph" w:styleId="Heading8">
    <w:name w:val="heading 8"/>
    <w:aliases w:val="Non BGI 3"/>
    <w:basedOn w:val="Normal"/>
    <w:next w:val="Normal"/>
    <w:qFormat/>
    <w:rsid w:val="006F6A1E"/>
    <w:pPr>
      <w:spacing w:before="240" w:after="60"/>
      <w:outlineLvl w:val="7"/>
    </w:pPr>
    <w:rPr>
      <w:rFonts w:ascii="Times New Roman" w:hAnsi="Times New Roman"/>
      <w:i/>
      <w:iCs/>
      <w:sz w:val="24"/>
    </w:rPr>
  </w:style>
  <w:style w:type="paragraph" w:styleId="Heading9">
    <w:name w:val="heading 9"/>
    <w:aliases w:val="Non BGI 4"/>
    <w:basedOn w:val="Normal"/>
    <w:next w:val="Normal"/>
    <w:qFormat/>
    <w:rsid w:val="006F6A1E"/>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semiHidden/>
    <w:pPr>
      <w:tabs>
        <w:tab w:val="center" w:pos="4153"/>
        <w:tab w:val="right" w:pos="8306"/>
      </w:tabs>
    </w:pPr>
  </w:style>
  <w:style w:type="paragraph" w:styleId="Footer">
    <w:name w:val="footer"/>
    <w:basedOn w:val="Normal"/>
    <w:semiHidden/>
    <w:rsid w:val="001C1835"/>
    <w:pPr>
      <w:tabs>
        <w:tab w:val="center" w:pos="4320"/>
        <w:tab w:val="right" w:pos="8640"/>
      </w:tabs>
    </w:pPr>
  </w:style>
  <w:style w:type="paragraph" w:customStyle="1" w:styleId="BLKContentsPageHeader">
    <w:name w:val="BLK_Contents_Page_Header"/>
    <w:basedOn w:val="Normal"/>
    <w:rsid w:val="007950E1"/>
    <w:pPr>
      <w:keepNext/>
      <w:pageBreakBefore/>
      <w:pBdr>
        <w:bottom w:val="single" w:sz="18" w:space="1" w:color="9C254F"/>
      </w:pBdr>
      <w:shd w:val="clear" w:color="auto" w:fill="000000"/>
      <w:spacing w:after="60"/>
      <w:outlineLvl w:val="0"/>
    </w:pPr>
    <w:rPr>
      <w:rFonts w:eastAsia="MS Mincho"/>
      <w:b/>
      <w:bCs/>
      <w:color w:val="FFFFFF"/>
      <w:kern w:val="32"/>
      <w:sz w:val="36"/>
      <w:szCs w:val="32"/>
      <w:lang w:eastAsia="ja-JP"/>
    </w:rPr>
  </w:style>
  <w:style w:type="paragraph" w:customStyle="1" w:styleId="BLKPageSectionHeading">
    <w:name w:val="BLK_Page_Section_Heading"/>
    <w:basedOn w:val="Heading1"/>
    <w:rsid w:val="007950E1"/>
    <w:pPr>
      <w:pageBreakBefore/>
      <w:pBdr>
        <w:bottom w:val="single" w:sz="18" w:space="1" w:color="9C254F"/>
      </w:pBdr>
      <w:shd w:val="clear" w:color="auto" w:fill="000000"/>
      <w:spacing w:before="0"/>
      <w:jc w:val="both"/>
    </w:pPr>
    <w:rPr>
      <w:rFonts w:ascii="Trebuchet MS" w:eastAsia="MS Mincho" w:hAnsi="Trebuchet MS" w:cs="Times New Roman"/>
      <w:color w:val="FFFFFF"/>
      <w:szCs w:val="32"/>
      <w:lang w:eastAsia="ja-JP"/>
    </w:rPr>
  </w:style>
  <w:style w:type="paragraph" w:customStyle="1" w:styleId="BLKContents">
    <w:name w:val="BLK_Contents"/>
    <w:basedOn w:val="Normal"/>
    <w:next w:val="Normal"/>
    <w:rsid w:val="0003310E"/>
    <w:pPr>
      <w:tabs>
        <w:tab w:val="right" w:pos="9360"/>
      </w:tabs>
      <w:outlineLvl w:val="0"/>
    </w:pPr>
    <w:rPr>
      <w:bCs/>
      <w:color w:val="000000"/>
      <w:sz w:val="44"/>
      <w:szCs w:val="32"/>
    </w:rPr>
  </w:style>
  <w:style w:type="paragraph" w:styleId="TOC1">
    <w:name w:val="toc 1"/>
    <w:basedOn w:val="Normal"/>
    <w:next w:val="Normal"/>
    <w:semiHidden/>
    <w:rsid w:val="00E2413B"/>
    <w:pPr>
      <w:tabs>
        <w:tab w:val="right" w:leader="dot" w:pos="10433"/>
      </w:tabs>
      <w:spacing w:before="280" w:after="280"/>
      <w:ind w:left="567" w:hanging="567"/>
    </w:pPr>
    <w:rPr>
      <w:sz w:val="24"/>
    </w:rPr>
  </w:style>
  <w:style w:type="paragraph" w:customStyle="1" w:styleId="BLKDate">
    <w:name w:val="BLK_Date"/>
    <w:basedOn w:val="BLKBody"/>
    <w:rsid w:val="00D062F1"/>
  </w:style>
  <w:style w:type="paragraph" w:customStyle="1" w:styleId="BLKBullet">
    <w:name w:val="BLK_Bullet"/>
    <w:rsid w:val="00D363CE"/>
    <w:pPr>
      <w:numPr>
        <w:numId w:val="1"/>
      </w:numPr>
      <w:spacing w:after="120"/>
      <w:jc w:val="both"/>
    </w:pPr>
    <w:rPr>
      <w:rFonts w:ascii="Trebuchet MS" w:hAnsi="Trebuchet MS"/>
      <w:color w:val="000000"/>
      <w:lang w:eastAsia="en-US"/>
    </w:rPr>
  </w:style>
  <w:style w:type="paragraph" w:styleId="TOC2">
    <w:name w:val="toc 2"/>
    <w:basedOn w:val="TOC1"/>
    <w:next w:val="Normal"/>
    <w:semiHidden/>
    <w:rsid w:val="00390FF8"/>
    <w:pPr>
      <w:tabs>
        <w:tab w:val="right" w:pos="1134"/>
      </w:tabs>
      <w:spacing w:before="0" w:after="0"/>
      <w:ind w:left="1134"/>
    </w:pPr>
  </w:style>
  <w:style w:type="paragraph" w:styleId="TOC3">
    <w:name w:val="toc 3"/>
    <w:basedOn w:val="TOC2"/>
    <w:next w:val="Normal"/>
    <w:semiHidden/>
    <w:pPr>
      <w:spacing w:before="100"/>
      <w:ind w:left="1701"/>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semiHidden/>
    <w:rPr>
      <w:color w:val="0000FF"/>
      <w:u w:val="single"/>
    </w:rPr>
  </w:style>
  <w:style w:type="character" w:styleId="PageNumber">
    <w:name w:val="page number"/>
    <w:basedOn w:val="DefaultParagraphFont"/>
    <w:semiHidden/>
    <w:rsid w:val="00162DB6"/>
    <w:rPr>
      <w:rFonts w:ascii="Verdana" w:hAnsi="Verdana"/>
      <w:sz w:val="16"/>
    </w:rPr>
  </w:style>
  <w:style w:type="paragraph" w:customStyle="1" w:styleId="BLKNumbered">
    <w:name w:val="BLK_Numbered"/>
    <w:rsid w:val="0003310E"/>
    <w:pPr>
      <w:numPr>
        <w:numId w:val="3"/>
      </w:numPr>
      <w:spacing w:after="120"/>
    </w:pPr>
    <w:rPr>
      <w:rFonts w:ascii="Trebuchet MS" w:hAnsi="Trebuchet MS"/>
      <w:color w:val="000000"/>
      <w:lang w:eastAsia="en-US"/>
    </w:rPr>
  </w:style>
  <w:style w:type="paragraph" w:styleId="DocumentMap">
    <w:name w:val="Document Map"/>
    <w:basedOn w:val="Normal"/>
    <w:semiHidden/>
    <w:pPr>
      <w:shd w:val="clear" w:color="auto" w:fill="000080"/>
    </w:pPr>
    <w:rPr>
      <w:rFonts w:ascii="Tahoma" w:hAnsi="Tahoma" w:cs="Tahoma"/>
    </w:rPr>
  </w:style>
  <w:style w:type="paragraph" w:customStyle="1" w:styleId="FooterLandscape">
    <w:name w:val="FooterLandscape"/>
    <w:basedOn w:val="Normal"/>
    <w:semiHidden/>
    <w:rsid w:val="004A6909"/>
    <w:pPr>
      <w:tabs>
        <w:tab w:val="center" w:pos="7088"/>
      </w:tabs>
    </w:pPr>
  </w:style>
  <w:style w:type="paragraph" w:customStyle="1" w:styleId="HeaderClientName">
    <w:name w:val="HeaderClientName"/>
    <w:basedOn w:val="Header"/>
    <w:semiHidden/>
    <w:rsid w:val="004D55F1"/>
    <w:pPr>
      <w:ind w:left="397"/>
    </w:pPr>
    <w:rPr>
      <w:color w:val="204658"/>
      <w:szCs w:val="20"/>
    </w:rPr>
  </w:style>
  <w:style w:type="paragraph" w:customStyle="1" w:styleId="BLKTableHead">
    <w:name w:val="BLK_TableHead"/>
    <w:rsid w:val="00E06D00"/>
    <w:pPr>
      <w:spacing w:before="80"/>
      <w:jc w:val="center"/>
    </w:pPr>
    <w:rPr>
      <w:rFonts w:ascii="Trebuchet MS" w:hAnsi="Trebuchet MS"/>
      <w:b/>
      <w:color w:val="FFFFFF"/>
      <w:sz w:val="16"/>
      <w:szCs w:val="24"/>
      <w:lang w:eastAsia="en-US"/>
    </w:rPr>
  </w:style>
  <w:style w:type="paragraph" w:customStyle="1" w:styleId="BLKFootnote">
    <w:name w:val="BLK_Footnote"/>
    <w:link w:val="BLKFootnoteCharChar"/>
    <w:rsid w:val="001C1835"/>
    <w:pPr>
      <w:spacing w:before="80"/>
    </w:pPr>
    <w:rPr>
      <w:rFonts w:ascii="Trebuchet MS" w:hAnsi="Trebuchet MS"/>
      <w:color w:val="000000"/>
      <w:sz w:val="16"/>
      <w:szCs w:val="16"/>
      <w:lang w:eastAsia="en-US"/>
    </w:rPr>
  </w:style>
  <w:style w:type="character" w:styleId="FollowedHyperlink">
    <w:name w:val="FollowedHyperlink"/>
    <w:basedOn w:val="DefaultParagraphFont"/>
    <w:semiHidden/>
    <w:rPr>
      <w:color w:val="800080"/>
      <w:u w:val="single"/>
    </w:rPr>
  </w:style>
  <w:style w:type="paragraph" w:customStyle="1" w:styleId="BLKTableBody">
    <w:name w:val="BLK_TableBody"/>
    <w:basedOn w:val="Normal"/>
    <w:rsid w:val="001C1835"/>
    <w:pPr>
      <w:spacing w:before="60"/>
      <w:jc w:val="center"/>
    </w:pPr>
    <w:rPr>
      <w:sz w:val="16"/>
    </w:rPr>
  </w:style>
  <w:style w:type="paragraph" w:customStyle="1" w:styleId="BLKNumberedSub">
    <w:name w:val="BLK_Numbered_Sub"/>
    <w:next w:val="BLKBody"/>
    <w:rsid w:val="00A56273"/>
    <w:pPr>
      <w:numPr>
        <w:ilvl w:val="1"/>
        <w:numId w:val="18"/>
      </w:numPr>
      <w:spacing w:after="120"/>
    </w:pPr>
    <w:rPr>
      <w:rFonts w:ascii="Trebuchet MS" w:hAnsi="Trebuchet MS"/>
      <w:color w:val="000000"/>
      <w:lang w:eastAsia="en-US"/>
    </w:rPr>
  </w:style>
  <w:style w:type="paragraph" w:customStyle="1" w:styleId="BLKBulletSub">
    <w:name w:val="BLK_BulletSub"/>
    <w:basedOn w:val="Normal"/>
    <w:rsid w:val="0003310E"/>
    <w:pPr>
      <w:numPr>
        <w:numId w:val="16"/>
      </w:numPr>
      <w:spacing w:after="120"/>
    </w:pPr>
    <w:rPr>
      <w:color w:val="000000"/>
    </w:rPr>
  </w:style>
  <w:style w:type="paragraph" w:customStyle="1" w:styleId="BLKDash">
    <w:name w:val="BLK_Dash"/>
    <w:link w:val="BLKDashCharChar"/>
    <w:rsid w:val="0003310E"/>
    <w:pPr>
      <w:numPr>
        <w:numId w:val="17"/>
      </w:numPr>
      <w:tabs>
        <w:tab w:val="left" w:pos="567"/>
      </w:tabs>
      <w:spacing w:after="120"/>
      <w:jc w:val="both"/>
    </w:pPr>
    <w:rPr>
      <w:rFonts w:ascii="Trebuchet MS" w:hAnsi="Trebuchet MS"/>
      <w:szCs w:val="24"/>
      <w:lang w:eastAsia="en-US"/>
    </w:rPr>
  </w:style>
  <w:style w:type="paragraph" w:customStyle="1" w:styleId="BLKDisclaimerHeading">
    <w:name w:val="BLK_DisclaimerHeading"/>
    <w:basedOn w:val="Normal"/>
    <w:next w:val="BLKDisclaimerBody"/>
    <w:rsid w:val="001C1835"/>
    <w:pPr>
      <w:pageBreakBefore/>
      <w:spacing w:before="80" w:after="80"/>
    </w:pPr>
    <w:rPr>
      <w:b/>
      <w:sz w:val="16"/>
    </w:rPr>
  </w:style>
  <w:style w:type="table" w:styleId="TableGrid">
    <w:name w:val="Table Grid"/>
    <w:basedOn w:val="TableNormal"/>
    <w:semiHidden/>
    <w:rsid w:val="005452A7"/>
    <w:pPr>
      <w:spacing w:after="200" w:line="281"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KClientName">
    <w:name w:val="BLK_Client_Name"/>
    <w:basedOn w:val="Normal"/>
    <w:rsid w:val="002B0765"/>
    <w:rPr>
      <w:noProof/>
      <w:sz w:val="32"/>
      <w:szCs w:val="32"/>
    </w:rPr>
  </w:style>
  <w:style w:type="character" w:customStyle="1" w:styleId="BLKDashCharChar">
    <w:name w:val="BLK_Dash Char Char"/>
    <w:basedOn w:val="DefaultParagraphFont"/>
    <w:link w:val="BLKDash"/>
    <w:rsid w:val="0003310E"/>
    <w:rPr>
      <w:rFonts w:ascii="Trebuchet MS" w:hAnsi="Trebuchet MS"/>
      <w:szCs w:val="24"/>
      <w:lang w:val="en-GB" w:eastAsia="en-US" w:bidi="ar-SA"/>
    </w:rPr>
  </w:style>
  <w:style w:type="paragraph" w:customStyle="1" w:styleId="BLKBody">
    <w:name w:val="BLK_Body"/>
    <w:link w:val="BLKBodyCharChar"/>
    <w:rsid w:val="001C1835"/>
    <w:pPr>
      <w:spacing w:after="120"/>
      <w:jc w:val="both"/>
    </w:pPr>
    <w:rPr>
      <w:rFonts w:ascii="Trebuchet MS" w:hAnsi="Trebuchet MS"/>
      <w:szCs w:val="24"/>
      <w:lang w:eastAsia="en-US"/>
    </w:rPr>
  </w:style>
  <w:style w:type="paragraph" w:customStyle="1" w:styleId="BLKH1">
    <w:name w:val="BLK_H1"/>
    <w:next w:val="BLKBody"/>
    <w:link w:val="BLKH1CharChar"/>
    <w:rsid w:val="0003310E"/>
    <w:pPr>
      <w:spacing w:after="360"/>
      <w:outlineLvl w:val="0"/>
    </w:pPr>
    <w:rPr>
      <w:rFonts w:ascii="Trebuchet MS" w:hAnsi="Trebuchet MS" w:cs="Arial"/>
      <w:bCs/>
      <w:color w:val="000000"/>
      <w:kern w:val="32"/>
      <w:sz w:val="36"/>
      <w:szCs w:val="36"/>
      <w:lang w:eastAsia="en-US"/>
    </w:rPr>
  </w:style>
  <w:style w:type="paragraph" w:customStyle="1" w:styleId="BLKH2">
    <w:name w:val="BLK_H2"/>
    <w:basedOn w:val="BLKH1"/>
    <w:next w:val="BLKBody"/>
    <w:link w:val="BLKH2CharChar"/>
    <w:rsid w:val="002071E1"/>
    <w:pPr>
      <w:keepNext/>
      <w:tabs>
        <w:tab w:val="right" w:pos="9360"/>
      </w:tabs>
      <w:spacing w:after="200" w:line="281" w:lineRule="auto"/>
    </w:pPr>
    <w:rPr>
      <w:sz w:val="32"/>
    </w:rPr>
  </w:style>
  <w:style w:type="paragraph" w:customStyle="1" w:styleId="BLKH3">
    <w:name w:val="BLK_H3"/>
    <w:basedOn w:val="BLKH2"/>
    <w:next w:val="BLKBody"/>
    <w:link w:val="BLKH3CharChar"/>
    <w:rsid w:val="00CB433B"/>
    <w:pPr>
      <w:spacing w:after="100"/>
    </w:pPr>
    <w:rPr>
      <w:sz w:val="26"/>
    </w:rPr>
  </w:style>
  <w:style w:type="paragraph" w:customStyle="1" w:styleId="BLKH4">
    <w:name w:val="BLK_H4"/>
    <w:basedOn w:val="BLKH3"/>
    <w:next w:val="BLKBody"/>
    <w:link w:val="BLKH4CharChar"/>
    <w:rsid w:val="00CB433B"/>
    <w:pPr>
      <w:spacing w:after="0"/>
    </w:pPr>
    <w:rPr>
      <w:rFonts w:eastAsia="MS Mincho"/>
      <w:sz w:val="20"/>
      <w:lang w:eastAsia="ja-JP"/>
    </w:rPr>
  </w:style>
  <w:style w:type="numbering" w:styleId="111111">
    <w:name w:val="Outline List 2"/>
    <w:basedOn w:val="NoList"/>
    <w:semiHidden/>
    <w:rsid w:val="00FA64EE"/>
    <w:pPr>
      <w:numPr>
        <w:numId w:val="4"/>
      </w:numPr>
    </w:pPr>
  </w:style>
  <w:style w:type="numbering" w:styleId="1ai">
    <w:name w:val="Outline List 1"/>
    <w:basedOn w:val="NoList"/>
    <w:semiHidden/>
    <w:rsid w:val="00FA64EE"/>
    <w:pPr>
      <w:numPr>
        <w:numId w:val="5"/>
      </w:numPr>
    </w:pPr>
  </w:style>
  <w:style w:type="numbering" w:styleId="ArticleSection">
    <w:name w:val="Outline List 3"/>
    <w:basedOn w:val="NoList"/>
    <w:semiHidden/>
    <w:rsid w:val="00FA64EE"/>
    <w:pPr>
      <w:numPr>
        <w:numId w:val="6"/>
      </w:numPr>
    </w:pPr>
  </w:style>
  <w:style w:type="paragraph" w:styleId="BlockText">
    <w:name w:val="Block Text"/>
    <w:basedOn w:val="Normal"/>
    <w:semiHidden/>
    <w:rsid w:val="00FA64EE"/>
    <w:pPr>
      <w:spacing w:after="120"/>
      <w:ind w:left="1440" w:right="1440"/>
    </w:pPr>
  </w:style>
  <w:style w:type="paragraph" w:styleId="BodyText">
    <w:name w:val="Body Text"/>
    <w:basedOn w:val="Normal"/>
    <w:semiHidden/>
    <w:rsid w:val="00FA64EE"/>
    <w:pPr>
      <w:spacing w:after="120"/>
    </w:pPr>
  </w:style>
  <w:style w:type="paragraph" w:styleId="BodyText2">
    <w:name w:val="Body Text 2"/>
    <w:basedOn w:val="Normal"/>
    <w:semiHidden/>
    <w:rsid w:val="00FA64EE"/>
    <w:pPr>
      <w:spacing w:after="120" w:line="480" w:lineRule="auto"/>
    </w:pPr>
  </w:style>
  <w:style w:type="paragraph" w:styleId="BodyText3">
    <w:name w:val="Body Text 3"/>
    <w:basedOn w:val="Normal"/>
    <w:semiHidden/>
    <w:rsid w:val="00FA64EE"/>
    <w:pPr>
      <w:spacing w:after="120"/>
    </w:pPr>
    <w:rPr>
      <w:sz w:val="16"/>
      <w:szCs w:val="16"/>
    </w:rPr>
  </w:style>
  <w:style w:type="paragraph" w:styleId="BodyTextFirstIndent">
    <w:name w:val="Body Text First Indent"/>
    <w:basedOn w:val="BodyText"/>
    <w:semiHidden/>
    <w:rsid w:val="00FA64EE"/>
    <w:pPr>
      <w:ind w:firstLine="210"/>
    </w:pPr>
  </w:style>
  <w:style w:type="paragraph" w:styleId="BodyTextIndent">
    <w:name w:val="Body Text Indent"/>
    <w:basedOn w:val="Normal"/>
    <w:semiHidden/>
    <w:rsid w:val="00FA64EE"/>
    <w:pPr>
      <w:spacing w:after="120"/>
      <w:ind w:left="283"/>
    </w:pPr>
  </w:style>
  <w:style w:type="paragraph" w:styleId="BodyTextFirstIndent2">
    <w:name w:val="Body Text First Indent 2"/>
    <w:basedOn w:val="BodyTextIndent"/>
    <w:semiHidden/>
    <w:rsid w:val="00FA64EE"/>
    <w:pPr>
      <w:ind w:firstLine="210"/>
    </w:pPr>
  </w:style>
  <w:style w:type="paragraph" w:styleId="BodyTextIndent2">
    <w:name w:val="Body Text Indent 2"/>
    <w:basedOn w:val="Normal"/>
    <w:semiHidden/>
    <w:rsid w:val="00FA64EE"/>
    <w:pPr>
      <w:spacing w:after="120" w:line="480" w:lineRule="auto"/>
      <w:ind w:left="283"/>
    </w:pPr>
  </w:style>
  <w:style w:type="paragraph" w:styleId="BodyTextIndent3">
    <w:name w:val="Body Text Indent 3"/>
    <w:basedOn w:val="Normal"/>
    <w:semiHidden/>
    <w:rsid w:val="00FA64EE"/>
    <w:pPr>
      <w:spacing w:after="120"/>
      <w:ind w:left="283"/>
    </w:pPr>
    <w:rPr>
      <w:sz w:val="16"/>
      <w:szCs w:val="16"/>
    </w:rPr>
  </w:style>
  <w:style w:type="paragraph" w:styleId="Closing">
    <w:name w:val="Closing"/>
    <w:basedOn w:val="Normal"/>
    <w:semiHidden/>
    <w:rsid w:val="00FA64EE"/>
    <w:pPr>
      <w:ind w:left="4252"/>
    </w:pPr>
  </w:style>
  <w:style w:type="paragraph" w:styleId="Date">
    <w:name w:val="Date"/>
    <w:basedOn w:val="Normal"/>
    <w:next w:val="Normal"/>
    <w:semiHidden/>
    <w:rsid w:val="00FA64EE"/>
  </w:style>
  <w:style w:type="paragraph" w:styleId="E-mailSignature">
    <w:name w:val="E-mail Signature"/>
    <w:basedOn w:val="Normal"/>
    <w:semiHidden/>
    <w:rsid w:val="00FA64EE"/>
  </w:style>
  <w:style w:type="character" w:styleId="Emphasis">
    <w:name w:val="Emphasis"/>
    <w:basedOn w:val="DefaultParagraphFont"/>
    <w:qFormat/>
    <w:rsid w:val="00FA64EE"/>
    <w:rPr>
      <w:i/>
      <w:iCs/>
    </w:rPr>
  </w:style>
  <w:style w:type="paragraph" w:styleId="EnvelopeAddress">
    <w:name w:val="envelope address"/>
    <w:basedOn w:val="Normal"/>
    <w:semiHidden/>
    <w:rsid w:val="00FA64EE"/>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A64EE"/>
    <w:rPr>
      <w:rFonts w:ascii="Arial" w:hAnsi="Arial" w:cs="Arial"/>
      <w:szCs w:val="20"/>
    </w:rPr>
  </w:style>
  <w:style w:type="character" w:styleId="HTMLAcronym">
    <w:name w:val="HTML Acronym"/>
    <w:basedOn w:val="DefaultParagraphFont"/>
    <w:semiHidden/>
    <w:rsid w:val="00FA64EE"/>
  </w:style>
  <w:style w:type="paragraph" w:styleId="HTMLAddress">
    <w:name w:val="HTML Address"/>
    <w:basedOn w:val="Normal"/>
    <w:semiHidden/>
    <w:rsid w:val="00FA64EE"/>
    <w:rPr>
      <w:i/>
      <w:iCs/>
    </w:rPr>
  </w:style>
  <w:style w:type="character" w:styleId="HTMLCite">
    <w:name w:val="HTML Cite"/>
    <w:basedOn w:val="DefaultParagraphFont"/>
    <w:semiHidden/>
    <w:rsid w:val="00FA64EE"/>
    <w:rPr>
      <w:i/>
      <w:iCs/>
    </w:rPr>
  </w:style>
  <w:style w:type="character" w:styleId="HTMLCode">
    <w:name w:val="HTML Code"/>
    <w:basedOn w:val="DefaultParagraphFont"/>
    <w:semiHidden/>
    <w:rsid w:val="00FA64EE"/>
    <w:rPr>
      <w:rFonts w:ascii="Courier New" w:hAnsi="Courier New" w:cs="Courier New"/>
      <w:sz w:val="20"/>
      <w:szCs w:val="20"/>
    </w:rPr>
  </w:style>
  <w:style w:type="character" w:styleId="HTMLDefinition">
    <w:name w:val="HTML Definition"/>
    <w:basedOn w:val="DefaultParagraphFont"/>
    <w:semiHidden/>
    <w:rsid w:val="00FA64EE"/>
    <w:rPr>
      <w:i/>
      <w:iCs/>
    </w:rPr>
  </w:style>
  <w:style w:type="character" w:styleId="HTMLKeyboard">
    <w:name w:val="HTML Keyboard"/>
    <w:basedOn w:val="DefaultParagraphFont"/>
    <w:semiHidden/>
    <w:rsid w:val="00FA64EE"/>
    <w:rPr>
      <w:rFonts w:ascii="Courier New" w:hAnsi="Courier New" w:cs="Courier New"/>
      <w:sz w:val="20"/>
      <w:szCs w:val="20"/>
    </w:rPr>
  </w:style>
  <w:style w:type="paragraph" w:styleId="HTMLPreformatted">
    <w:name w:val="HTML Preformatted"/>
    <w:basedOn w:val="Normal"/>
    <w:semiHidden/>
    <w:rsid w:val="00FA64EE"/>
    <w:rPr>
      <w:rFonts w:ascii="Courier New" w:hAnsi="Courier New" w:cs="Courier New"/>
      <w:szCs w:val="20"/>
    </w:rPr>
  </w:style>
  <w:style w:type="character" w:styleId="HTMLSample">
    <w:name w:val="HTML Sample"/>
    <w:basedOn w:val="DefaultParagraphFont"/>
    <w:semiHidden/>
    <w:rsid w:val="00FA64EE"/>
    <w:rPr>
      <w:rFonts w:ascii="Courier New" w:hAnsi="Courier New" w:cs="Courier New"/>
    </w:rPr>
  </w:style>
  <w:style w:type="character" w:styleId="HTMLTypewriter">
    <w:name w:val="HTML Typewriter"/>
    <w:basedOn w:val="DefaultParagraphFont"/>
    <w:semiHidden/>
    <w:rsid w:val="00FA64EE"/>
    <w:rPr>
      <w:rFonts w:ascii="Courier New" w:hAnsi="Courier New" w:cs="Courier New"/>
      <w:sz w:val="20"/>
      <w:szCs w:val="20"/>
    </w:rPr>
  </w:style>
  <w:style w:type="character" w:styleId="HTMLVariable">
    <w:name w:val="HTML Variable"/>
    <w:basedOn w:val="DefaultParagraphFont"/>
    <w:semiHidden/>
    <w:rsid w:val="00FA64EE"/>
    <w:rPr>
      <w:i/>
      <w:iCs/>
    </w:rPr>
  </w:style>
  <w:style w:type="character" w:styleId="LineNumber">
    <w:name w:val="line number"/>
    <w:basedOn w:val="DefaultParagraphFont"/>
    <w:semiHidden/>
    <w:rsid w:val="00FA64EE"/>
  </w:style>
  <w:style w:type="paragraph" w:styleId="List">
    <w:name w:val="List"/>
    <w:basedOn w:val="Normal"/>
    <w:semiHidden/>
    <w:rsid w:val="00FA64EE"/>
    <w:pPr>
      <w:ind w:left="283" w:hanging="283"/>
    </w:pPr>
  </w:style>
  <w:style w:type="paragraph" w:styleId="List2">
    <w:name w:val="List 2"/>
    <w:basedOn w:val="Normal"/>
    <w:semiHidden/>
    <w:rsid w:val="00FA64EE"/>
    <w:pPr>
      <w:ind w:left="566" w:hanging="283"/>
    </w:pPr>
  </w:style>
  <w:style w:type="paragraph" w:styleId="List3">
    <w:name w:val="List 3"/>
    <w:basedOn w:val="Normal"/>
    <w:semiHidden/>
    <w:rsid w:val="00FA64EE"/>
    <w:pPr>
      <w:ind w:left="849" w:hanging="283"/>
    </w:pPr>
  </w:style>
  <w:style w:type="paragraph" w:styleId="List4">
    <w:name w:val="List 4"/>
    <w:basedOn w:val="Normal"/>
    <w:semiHidden/>
    <w:rsid w:val="00FA64EE"/>
    <w:pPr>
      <w:ind w:left="1132" w:hanging="283"/>
    </w:pPr>
  </w:style>
  <w:style w:type="paragraph" w:styleId="List5">
    <w:name w:val="List 5"/>
    <w:basedOn w:val="Normal"/>
    <w:semiHidden/>
    <w:rsid w:val="00FA64EE"/>
    <w:pPr>
      <w:ind w:left="1415" w:hanging="283"/>
    </w:pPr>
  </w:style>
  <w:style w:type="paragraph" w:styleId="ListBullet">
    <w:name w:val="List Bullet"/>
    <w:basedOn w:val="Normal"/>
    <w:semiHidden/>
    <w:rsid w:val="00FA64EE"/>
    <w:pPr>
      <w:numPr>
        <w:numId w:val="7"/>
      </w:numPr>
    </w:pPr>
  </w:style>
  <w:style w:type="paragraph" w:styleId="ListBullet2">
    <w:name w:val="List Bullet 2"/>
    <w:basedOn w:val="Normal"/>
    <w:semiHidden/>
    <w:rsid w:val="00FA64EE"/>
    <w:pPr>
      <w:numPr>
        <w:numId w:val="8"/>
      </w:numPr>
    </w:pPr>
  </w:style>
  <w:style w:type="paragraph" w:styleId="ListBullet3">
    <w:name w:val="List Bullet 3"/>
    <w:basedOn w:val="Normal"/>
    <w:semiHidden/>
    <w:rsid w:val="00FA64EE"/>
    <w:pPr>
      <w:numPr>
        <w:numId w:val="2"/>
      </w:numPr>
    </w:pPr>
  </w:style>
  <w:style w:type="paragraph" w:styleId="ListBullet4">
    <w:name w:val="List Bullet 4"/>
    <w:basedOn w:val="Normal"/>
    <w:semiHidden/>
    <w:rsid w:val="00FA64EE"/>
    <w:pPr>
      <w:numPr>
        <w:numId w:val="9"/>
      </w:numPr>
    </w:pPr>
  </w:style>
  <w:style w:type="paragraph" w:styleId="ListBullet5">
    <w:name w:val="List Bullet 5"/>
    <w:basedOn w:val="Normal"/>
    <w:semiHidden/>
    <w:rsid w:val="00FA64EE"/>
    <w:pPr>
      <w:numPr>
        <w:numId w:val="10"/>
      </w:numPr>
    </w:pPr>
  </w:style>
  <w:style w:type="paragraph" w:styleId="ListContinue">
    <w:name w:val="List Continue"/>
    <w:basedOn w:val="Normal"/>
    <w:semiHidden/>
    <w:rsid w:val="00FA64EE"/>
    <w:pPr>
      <w:spacing w:after="120"/>
      <w:ind w:left="283"/>
    </w:pPr>
  </w:style>
  <w:style w:type="paragraph" w:styleId="ListContinue2">
    <w:name w:val="List Continue 2"/>
    <w:basedOn w:val="Normal"/>
    <w:semiHidden/>
    <w:rsid w:val="00FA64EE"/>
    <w:pPr>
      <w:spacing w:after="120"/>
      <w:ind w:left="566"/>
    </w:pPr>
  </w:style>
  <w:style w:type="paragraph" w:styleId="ListContinue3">
    <w:name w:val="List Continue 3"/>
    <w:basedOn w:val="Normal"/>
    <w:semiHidden/>
    <w:rsid w:val="00FA64EE"/>
    <w:pPr>
      <w:spacing w:after="120"/>
      <w:ind w:left="849"/>
    </w:pPr>
  </w:style>
  <w:style w:type="paragraph" w:styleId="ListContinue4">
    <w:name w:val="List Continue 4"/>
    <w:basedOn w:val="Normal"/>
    <w:semiHidden/>
    <w:rsid w:val="00FA64EE"/>
    <w:pPr>
      <w:spacing w:after="120"/>
      <w:ind w:left="1132"/>
    </w:pPr>
  </w:style>
  <w:style w:type="paragraph" w:styleId="ListContinue5">
    <w:name w:val="List Continue 5"/>
    <w:basedOn w:val="Normal"/>
    <w:semiHidden/>
    <w:rsid w:val="00FA64EE"/>
    <w:pPr>
      <w:spacing w:after="120"/>
      <w:ind w:left="1415"/>
    </w:pPr>
  </w:style>
  <w:style w:type="paragraph" w:styleId="ListNumber">
    <w:name w:val="List Number"/>
    <w:basedOn w:val="Normal"/>
    <w:semiHidden/>
    <w:rsid w:val="00FA64EE"/>
    <w:pPr>
      <w:numPr>
        <w:numId w:val="11"/>
      </w:numPr>
    </w:pPr>
  </w:style>
  <w:style w:type="paragraph" w:styleId="ListNumber2">
    <w:name w:val="List Number 2"/>
    <w:basedOn w:val="Normal"/>
    <w:semiHidden/>
    <w:rsid w:val="00FA64EE"/>
    <w:pPr>
      <w:numPr>
        <w:numId w:val="12"/>
      </w:numPr>
    </w:pPr>
  </w:style>
  <w:style w:type="paragraph" w:styleId="ListNumber3">
    <w:name w:val="List Number 3"/>
    <w:basedOn w:val="Normal"/>
    <w:semiHidden/>
    <w:rsid w:val="00FA64EE"/>
    <w:pPr>
      <w:numPr>
        <w:numId w:val="13"/>
      </w:numPr>
    </w:pPr>
  </w:style>
  <w:style w:type="paragraph" w:styleId="ListNumber4">
    <w:name w:val="List Number 4"/>
    <w:basedOn w:val="Normal"/>
    <w:semiHidden/>
    <w:rsid w:val="00FA64EE"/>
    <w:pPr>
      <w:numPr>
        <w:numId w:val="14"/>
      </w:numPr>
    </w:pPr>
  </w:style>
  <w:style w:type="paragraph" w:styleId="ListNumber5">
    <w:name w:val="List Number 5"/>
    <w:basedOn w:val="Normal"/>
    <w:semiHidden/>
    <w:rsid w:val="00FA64EE"/>
    <w:pPr>
      <w:numPr>
        <w:numId w:val="15"/>
      </w:numPr>
    </w:pPr>
  </w:style>
  <w:style w:type="paragraph" w:styleId="MessageHeader">
    <w:name w:val="Message Header"/>
    <w:basedOn w:val="Normal"/>
    <w:semiHidden/>
    <w:rsid w:val="00FA64E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FA64EE"/>
    <w:rPr>
      <w:rFonts w:ascii="Times New Roman" w:hAnsi="Times New Roman"/>
      <w:sz w:val="24"/>
    </w:rPr>
  </w:style>
  <w:style w:type="paragraph" w:styleId="NormalIndent">
    <w:name w:val="Normal Indent"/>
    <w:basedOn w:val="Normal"/>
    <w:semiHidden/>
    <w:rsid w:val="00FA64EE"/>
    <w:pPr>
      <w:ind w:left="720"/>
    </w:pPr>
  </w:style>
  <w:style w:type="paragraph" w:styleId="NoteHeading">
    <w:name w:val="Note Heading"/>
    <w:basedOn w:val="Normal"/>
    <w:next w:val="Normal"/>
    <w:semiHidden/>
    <w:rsid w:val="00FA64EE"/>
  </w:style>
  <w:style w:type="paragraph" w:styleId="PlainText">
    <w:name w:val="Plain Text"/>
    <w:basedOn w:val="Normal"/>
    <w:semiHidden/>
    <w:rsid w:val="00FA64EE"/>
    <w:rPr>
      <w:rFonts w:ascii="Courier New" w:hAnsi="Courier New" w:cs="Courier New"/>
      <w:szCs w:val="20"/>
    </w:rPr>
  </w:style>
  <w:style w:type="paragraph" w:styleId="Salutation">
    <w:name w:val="Salutation"/>
    <w:basedOn w:val="Normal"/>
    <w:next w:val="Normal"/>
    <w:semiHidden/>
    <w:rsid w:val="00FA64EE"/>
  </w:style>
  <w:style w:type="paragraph" w:styleId="Signature">
    <w:name w:val="Signature"/>
    <w:basedOn w:val="Normal"/>
    <w:semiHidden/>
    <w:rsid w:val="00FA64EE"/>
    <w:pPr>
      <w:ind w:left="4252"/>
    </w:pPr>
  </w:style>
  <w:style w:type="character" w:styleId="Strong">
    <w:name w:val="Strong"/>
    <w:basedOn w:val="DefaultParagraphFont"/>
    <w:qFormat/>
    <w:rsid w:val="00FA64EE"/>
    <w:rPr>
      <w:b/>
      <w:bCs/>
    </w:rPr>
  </w:style>
  <w:style w:type="paragraph" w:styleId="Subtitle">
    <w:name w:val="Subtitle"/>
    <w:basedOn w:val="Normal"/>
    <w:qFormat/>
    <w:rsid w:val="00FA64EE"/>
    <w:pPr>
      <w:spacing w:after="60"/>
      <w:jc w:val="center"/>
      <w:outlineLvl w:val="1"/>
    </w:pPr>
    <w:rPr>
      <w:rFonts w:ascii="Arial" w:hAnsi="Arial" w:cs="Arial"/>
      <w:sz w:val="24"/>
    </w:rPr>
  </w:style>
  <w:style w:type="table" w:styleId="Table3Deffects1">
    <w:name w:val="Table 3D effects 1"/>
    <w:basedOn w:val="TableNormal"/>
    <w:semiHidden/>
    <w:rsid w:val="00FA64EE"/>
    <w:pPr>
      <w:spacing w:after="200" w:line="281"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64EE"/>
    <w:pPr>
      <w:spacing w:after="200" w:line="281"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64EE"/>
    <w:pPr>
      <w:spacing w:after="200" w:line="281"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64EE"/>
    <w:pPr>
      <w:spacing w:after="200" w:line="281"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64EE"/>
    <w:pPr>
      <w:spacing w:after="200" w:line="281"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64EE"/>
    <w:pPr>
      <w:spacing w:after="200" w:line="281"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64EE"/>
    <w:pPr>
      <w:spacing w:after="200" w:line="281"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64EE"/>
    <w:pPr>
      <w:spacing w:after="200" w:line="281"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64EE"/>
    <w:pPr>
      <w:spacing w:after="200" w:line="281"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64EE"/>
    <w:pPr>
      <w:spacing w:after="200" w:line="281"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64EE"/>
    <w:pPr>
      <w:spacing w:after="200" w:line="281"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64EE"/>
    <w:pPr>
      <w:spacing w:after="200" w:line="281"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64EE"/>
    <w:pPr>
      <w:spacing w:after="200" w:line="281"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64EE"/>
    <w:pPr>
      <w:spacing w:after="200" w:line="281"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64EE"/>
    <w:pPr>
      <w:spacing w:after="200" w:line="281"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64EE"/>
    <w:pPr>
      <w:spacing w:after="200" w:line="281"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64EE"/>
    <w:pPr>
      <w:spacing w:after="200" w:line="281"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64EE"/>
    <w:pPr>
      <w:spacing w:after="200" w:line="281"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64EE"/>
    <w:pPr>
      <w:spacing w:after="200" w:line="281"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64EE"/>
    <w:pPr>
      <w:spacing w:after="200" w:line="281"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64EE"/>
    <w:pPr>
      <w:spacing w:after="200" w:line="281"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64EE"/>
    <w:pPr>
      <w:spacing w:after="200" w:line="281"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64EE"/>
    <w:pPr>
      <w:spacing w:after="200" w:line="281"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64EE"/>
    <w:pPr>
      <w:spacing w:after="200" w:line="281"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64EE"/>
    <w:pPr>
      <w:spacing w:after="200" w:line="281"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64EE"/>
    <w:pPr>
      <w:spacing w:after="200" w:line="281"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64EE"/>
    <w:pPr>
      <w:spacing w:after="200" w:line="281"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64EE"/>
    <w:pPr>
      <w:spacing w:after="200" w:line="281"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64EE"/>
    <w:pPr>
      <w:spacing w:after="200" w:line="281"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64EE"/>
    <w:pPr>
      <w:spacing w:after="200" w:line="281"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64EE"/>
    <w:pPr>
      <w:spacing w:after="200" w:line="281"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64EE"/>
    <w:pPr>
      <w:spacing w:after="200" w:line="281"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64EE"/>
    <w:pPr>
      <w:spacing w:after="200" w:line="281"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64EE"/>
    <w:pPr>
      <w:spacing w:after="200" w:line="281"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64EE"/>
    <w:pPr>
      <w:spacing w:after="200" w:line="281"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64EE"/>
    <w:pPr>
      <w:spacing w:after="200" w:line="281"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64EE"/>
    <w:pPr>
      <w:spacing w:after="200" w:line="281"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64EE"/>
    <w:pPr>
      <w:spacing w:after="200" w:line="281"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64EE"/>
    <w:pPr>
      <w:spacing w:after="200" w:line="281"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64EE"/>
    <w:pPr>
      <w:spacing w:after="200" w:line="281"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64EE"/>
    <w:pPr>
      <w:spacing w:after="200" w:line="281"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64EE"/>
    <w:pPr>
      <w:spacing w:after="200" w:line="281"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64EE"/>
    <w:pPr>
      <w:spacing w:after="200" w:line="281"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A64EE"/>
    <w:pPr>
      <w:spacing w:before="240" w:after="60"/>
      <w:jc w:val="center"/>
      <w:outlineLvl w:val="0"/>
    </w:pPr>
    <w:rPr>
      <w:rFonts w:ascii="Arial" w:hAnsi="Arial" w:cs="Arial"/>
      <w:b/>
      <w:bCs/>
      <w:kern w:val="28"/>
      <w:sz w:val="32"/>
      <w:szCs w:val="32"/>
    </w:rPr>
  </w:style>
  <w:style w:type="paragraph" w:styleId="EndnoteText">
    <w:name w:val="endnote text"/>
    <w:basedOn w:val="Normal"/>
    <w:semiHidden/>
    <w:rsid w:val="00371B87"/>
    <w:rPr>
      <w:szCs w:val="20"/>
    </w:rPr>
  </w:style>
  <w:style w:type="character" w:styleId="EndnoteReference">
    <w:name w:val="endnote reference"/>
    <w:basedOn w:val="DefaultParagraphFont"/>
    <w:semiHidden/>
    <w:rsid w:val="00371B87"/>
    <w:rPr>
      <w:vertAlign w:val="superscript"/>
    </w:rPr>
  </w:style>
  <w:style w:type="character" w:customStyle="1" w:styleId="BLKFootnoteCharChar">
    <w:name w:val="BLK_Footnote Char Char"/>
    <w:basedOn w:val="DefaultParagraphFont"/>
    <w:link w:val="BLKFootnote"/>
    <w:rsid w:val="001C1835"/>
    <w:rPr>
      <w:rFonts w:ascii="Trebuchet MS" w:hAnsi="Trebuchet MS"/>
      <w:color w:val="000000"/>
      <w:sz w:val="16"/>
      <w:szCs w:val="16"/>
      <w:lang w:val="en-GB" w:eastAsia="en-US" w:bidi="ar-SA"/>
    </w:rPr>
  </w:style>
  <w:style w:type="paragraph" w:customStyle="1" w:styleId="BLKTableBodyLeft">
    <w:name w:val="BLK_TableBodyLeft"/>
    <w:basedOn w:val="BLKTableBody"/>
    <w:rsid w:val="001C1835"/>
    <w:pPr>
      <w:jc w:val="left"/>
    </w:pPr>
  </w:style>
  <w:style w:type="paragraph" w:styleId="TableofFigures">
    <w:name w:val="table of figures"/>
    <w:basedOn w:val="Normal"/>
    <w:next w:val="Normal"/>
    <w:semiHidden/>
    <w:rsid w:val="00097D21"/>
  </w:style>
  <w:style w:type="paragraph" w:customStyle="1" w:styleId="BLKTableHeadLeft">
    <w:name w:val="BLK_TableHeadLeft"/>
    <w:basedOn w:val="BLKTableHead"/>
    <w:rsid w:val="001C1835"/>
    <w:pPr>
      <w:jc w:val="left"/>
    </w:pPr>
  </w:style>
  <w:style w:type="character" w:customStyle="1" w:styleId="BLKBodyCharChar">
    <w:name w:val="BLK_Body Char Char"/>
    <w:basedOn w:val="DefaultParagraphFont"/>
    <w:link w:val="BLKBody"/>
    <w:locked/>
    <w:rsid w:val="001C1835"/>
    <w:rPr>
      <w:rFonts w:ascii="Trebuchet MS" w:hAnsi="Trebuchet MS"/>
      <w:szCs w:val="24"/>
      <w:lang w:val="en-GB" w:eastAsia="en-US" w:bidi="ar-SA"/>
    </w:rPr>
  </w:style>
  <w:style w:type="paragraph" w:customStyle="1" w:styleId="BLKDisclaimerBody">
    <w:name w:val="BLK_DisclaimerBody"/>
    <w:basedOn w:val="Normal"/>
    <w:rsid w:val="001C1835"/>
    <w:pPr>
      <w:spacing w:after="80"/>
    </w:pPr>
    <w:rPr>
      <w:sz w:val="16"/>
    </w:rPr>
  </w:style>
  <w:style w:type="paragraph" w:customStyle="1" w:styleId="BLKHeadingTable">
    <w:name w:val="BLK_HeadingTable"/>
    <w:basedOn w:val="Normal"/>
    <w:rsid w:val="001C1835"/>
    <w:pPr>
      <w:spacing w:after="120"/>
    </w:pPr>
    <w:rPr>
      <w:b/>
    </w:rPr>
  </w:style>
  <w:style w:type="paragraph" w:styleId="FootnoteText">
    <w:name w:val="footnote text"/>
    <w:basedOn w:val="Normal"/>
    <w:semiHidden/>
    <w:rsid w:val="00D40094"/>
    <w:rPr>
      <w:szCs w:val="20"/>
    </w:rPr>
  </w:style>
  <w:style w:type="character" w:styleId="FootnoteReference">
    <w:name w:val="footnote reference"/>
    <w:basedOn w:val="DefaultParagraphFont"/>
    <w:semiHidden/>
    <w:rsid w:val="00D40094"/>
    <w:rPr>
      <w:vertAlign w:val="superscript"/>
    </w:rPr>
  </w:style>
  <w:style w:type="paragraph" w:customStyle="1" w:styleId="BLKDocumentTitle">
    <w:name w:val="BLK_Document_Title"/>
    <w:basedOn w:val="Normal"/>
    <w:rsid w:val="002B0765"/>
    <w:pPr>
      <w:spacing w:before="120"/>
    </w:pPr>
    <w:rPr>
      <w:color w:val="9C254F"/>
      <w:sz w:val="32"/>
    </w:rPr>
  </w:style>
  <w:style w:type="paragraph" w:styleId="BalloonText">
    <w:name w:val="Balloon Text"/>
    <w:basedOn w:val="Normal"/>
    <w:semiHidden/>
    <w:rsid w:val="00E63C99"/>
    <w:rPr>
      <w:rFonts w:ascii="Tahoma" w:hAnsi="Tahoma" w:cs="Tahoma"/>
      <w:sz w:val="16"/>
      <w:szCs w:val="16"/>
    </w:rPr>
  </w:style>
  <w:style w:type="character" w:customStyle="1" w:styleId="BLKH1CharChar">
    <w:name w:val="BLK_H1 Char Char"/>
    <w:basedOn w:val="DefaultParagraphFont"/>
    <w:link w:val="BLKH1"/>
    <w:rsid w:val="0003310E"/>
    <w:rPr>
      <w:rFonts w:ascii="Trebuchet MS" w:hAnsi="Trebuchet MS" w:cs="Arial"/>
      <w:bCs/>
      <w:color w:val="000000"/>
      <w:kern w:val="32"/>
      <w:sz w:val="36"/>
      <w:szCs w:val="36"/>
      <w:lang w:val="en-GB" w:eastAsia="en-US" w:bidi="ar-SA"/>
    </w:rPr>
  </w:style>
  <w:style w:type="character" w:customStyle="1" w:styleId="BLKH2CharChar">
    <w:name w:val="BLK_H2 Char Char"/>
    <w:basedOn w:val="DefaultParagraphFont"/>
    <w:link w:val="BLKH2"/>
    <w:rsid w:val="002071E1"/>
    <w:rPr>
      <w:rFonts w:ascii="Verdana" w:hAnsi="Verdana" w:cs="Arial"/>
      <w:bCs/>
      <w:color w:val="006BB4"/>
      <w:kern w:val="32"/>
      <w:sz w:val="32"/>
      <w:szCs w:val="36"/>
      <w:lang w:val="en-GB" w:eastAsia="en-US" w:bidi="ar-SA"/>
    </w:rPr>
  </w:style>
  <w:style w:type="character" w:customStyle="1" w:styleId="BLKH3CharChar">
    <w:name w:val="BLK_H3 Char Char"/>
    <w:basedOn w:val="DefaultParagraphFont"/>
    <w:link w:val="BLKH3"/>
    <w:locked/>
    <w:rsid w:val="00CB433B"/>
    <w:rPr>
      <w:rFonts w:ascii="Verdana" w:hAnsi="Verdana" w:cs="Arial"/>
      <w:bCs/>
      <w:color w:val="006BB4"/>
      <w:kern w:val="32"/>
      <w:sz w:val="26"/>
      <w:szCs w:val="36"/>
      <w:lang w:val="en-GB" w:eastAsia="en-US" w:bidi="ar-SA"/>
    </w:rPr>
  </w:style>
  <w:style w:type="character" w:customStyle="1" w:styleId="BLKH4CharChar">
    <w:name w:val="BLK_H4 Char Char"/>
    <w:basedOn w:val="DefaultParagraphFont"/>
    <w:link w:val="BLKH4"/>
    <w:locked/>
    <w:rsid w:val="00CB433B"/>
    <w:rPr>
      <w:rFonts w:ascii="Verdana" w:eastAsia="MS Mincho" w:hAnsi="Verdana" w:cs="Arial"/>
      <w:bCs/>
      <w:color w:val="006BB4"/>
      <w:kern w:val="32"/>
      <w:szCs w:val="36"/>
      <w:lang w:val="en-GB" w:eastAsia="ja-JP" w:bidi="ar-SA"/>
    </w:rPr>
  </w:style>
  <w:style w:type="paragraph" w:styleId="Caption">
    <w:name w:val="caption"/>
    <w:basedOn w:val="Normal"/>
    <w:next w:val="Normal"/>
    <w:qFormat/>
    <w:rsid w:val="00E63C99"/>
    <w:rPr>
      <w:b/>
      <w:bCs/>
      <w:szCs w:val="20"/>
    </w:rPr>
  </w:style>
  <w:style w:type="paragraph" w:customStyle="1" w:styleId="BLKQuestionStyle">
    <w:name w:val="BLK_Question_Style"/>
    <w:rsid w:val="00EC2831"/>
    <w:pPr>
      <w:pBdr>
        <w:top w:val="single" w:sz="2" w:space="1" w:color="9C254F"/>
        <w:left w:val="single" w:sz="2" w:space="4" w:color="9C254F"/>
        <w:bottom w:val="single" w:sz="2" w:space="1" w:color="9C254F"/>
        <w:right w:val="single" w:sz="2" w:space="4" w:color="9C254F"/>
      </w:pBdr>
      <w:shd w:val="clear" w:color="auto" w:fill="CCCCCC"/>
      <w:spacing w:after="120"/>
    </w:pPr>
    <w:rPr>
      <w:rFonts w:ascii="Verdana" w:hAnsi="Verdana"/>
      <w:color w:val="000000"/>
      <w:lang w:eastAsia="en-US"/>
    </w:rPr>
  </w:style>
  <w:style w:type="paragraph" w:customStyle="1" w:styleId="BLKTableBodyCentred">
    <w:name w:val="BLK_Table_Body_Centred"/>
    <w:basedOn w:val="Normal"/>
    <w:link w:val="BLKTableBodyCentredCharChar"/>
    <w:rsid w:val="001C1835"/>
    <w:pPr>
      <w:spacing w:before="60"/>
      <w:jc w:val="center"/>
    </w:pPr>
    <w:rPr>
      <w:sz w:val="16"/>
    </w:rPr>
  </w:style>
  <w:style w:type="character" w:customStyle="1" w:styleId="BLKTableBodyCentredCharChar">
    <w:name w:val="BLK_Table_Body_Centred Char Char"/>
    <w:basedOn w:val="DefaultParagraphFont"/>
    <w:link w:val="BLKTableBodyCentred"/>
    <w:rsid w:val="001C1835"/>
    <w:rPr>
      <w:rFonts w:ascii="Trebuchet MS" w:hAnsi="Trebuchet MS"/>
      <w:sz w:val="16"/>
      <w:szCs w:val="24"/>
      <w:lang w:val="en-GB" w:eastAsia="en-US" w:bidi="ar-SA"/>
    </w:rPr>
  </w:style>
  <w:style w:type="character" w:styleId="CommentReference">
    <w:name w:val="annotation reference"/>
    <w:basedOn w:val="DefaultParagraphFont"/>
    <w:semiHidden/>
    <w:rsid w:val="00E63C99"/>
    <w:rPr>
      <w:sz w:val="16"/>
      <w:szCs w:val="16"/>
    </w:rPr>
  </w:style>
  <w:style w:type="paragraph" w:styleId="CommentText">
    <w:name w:val="annotation text"/>
    <w:basedOn w:val="Normal"/>
    <w:semiHidden/>
    <w:rsid w:val="00E63C99"/>
    <w:rPr>
      <w:szCs w:val="20"/>
    </w:rPr>
  </w:style>
  <w:style w:type="paragraph" w:customStyle="1" w:styleId="BLKTableHeaderRowLeft">
    <w:name w:val="BLK_TableHeader_Row_Left"/>
    <w:basedOn w:val="BLKTableHead"/>
    <w:rsid w:val="001C1835"/>
    <w:pPr>
      <w:jc w:val="left"/>
    </w:pPr>
  </w:style>
  <w:style w:type="paragraph" w:styleId="CommentSubject">
    <w:name w:val="annotation subject"/>
    <w:basedOn w:val="CommentText"/>
    <w:next w:val="CommentText"/>
    <w:semiHidden/>
    <w:rsid w:val="00E63C99"/>
    <w:rPr>
      <w:b/>
      <w:bCs/>
    </w:rPr>
  </w:style>
  <w:style w:type="paragraph" w:customStyle="1" w:styleId="BLKFooter">
    <w:name w:val="BLK_Footer"/>
    <w:basedOn w:val="Normal"/>
    <w:rsid w:val="001C1835"/>
    <w:pPr>
      <w:jc w:val="center"/>
    </w:pPr>
    <w:rPr>
      <w:sz w:val="16"/>
    </w:rPr>
  </w:style>
  <w:style w:type="paragraph" w:styleId="Index1">
    <w:name w:val="index 1"/>
    <w:basedOn w:val="Normal"/>
    <w:next w:val="Normal"/>
    <w:autoRedefine/>
    <w:semiHidden/>
    <w:rsid w:val="00E63C99"/>
    <w:pPr>
      <w:ind w:left="200" w:hanging="200"/>
    </w:pPr>
  </w:style>
  <w:style w:type="paragraph" w:styleId="Index2">
    <w:name w:val="index 2"/>
    <w:basedOn w:val="Normal"/>
    <w:next w:val="Normal"/>
    <w:autoRedefine/>
    <w:semiHidden/>
    <w:rsid w:val="00E63C99"/>
    <w:pPr>
      <w:ind w:left="400" w:hanging="200"/>
    </w:pPr>
  </w:style>
  <w:style w:type="paragraph" w:styleId="Index3">
    <w:name w:val="index 3"/>
    <w:basedOn w:val="Normal"/>
    <w:next w:val="Normal"/>
    <w:autoRedefine/>
    <w:semiHidden/>
    <w:rsid w:val="00E63C99"/>
    <w:pPr>
      <w:ind w:left="600" w:hanging="200"/>
    </w:pPr>
  </w:style>
  <w:style w:type="paragraph" w:styleId="Index4">
    <w:name w:val="index 4"/>
    <w:basedOn w:val="Normal"/>
    <w:next w:val="Normal"/>
    <w:autoRedefine/>
    <w:semiHidden/>
    <w:rsid w:val="00E63C99"/>
    <w:pPr>
      <w:ind w:left="800" w:hanging="200"/>
    </w:pPr>
  </w:style>
  <w:style w:type="paragraph" w:styleId="Index5">
    <w:name w:val="index 5"/>
    <w:basedOn w:val="Normal"/>
    <w:next w:val="Normal"/>
    <w:autoRedefine/>
    <w:semiHidden/>
    <w:rsid w:val="00E63C99"/>
    <w:pPr>
      <w:ind w:left="1000" w:hanging="200"/>
    </w:pPr>
  </w:style>
  <w:style w:type="paragraph" w:styleId="Index6">
    <w:name w:val="index 6"/>
    <w:basedOn w:val="Normal"/>
    <w:next w:val="Normal"/>
    <w:autoRedefine/>
    <w:semiHidden/>
    <w:rsid w:val="00E63C99"/>
    <w:pPr>
      <w:ind w:left="1200" w:hanging="200"/>
    </w:pPr>
  </w:style>
  <w:style w:type="paragraph" w:styleId="Index7">
    <w:name w:val="index 7"/>
    <w:basedOn w:val="Normal"/>
    <w:next w:val="Normal"/>
    <w:autoRedefine/>
    <w:semiHidden/>
    <w:rsid w:val="00E63C99"/>
    <w:pPr>
      <w:ind w:left="1400" w:hanging="200"/>
    </w:pPr>
  </w:style>
  <w:style w:type="paragraph" w:styleId="Index8">
    <w:name w:val="index 8"/>
    <w:basedOn w:val="Normal"/>
    <w:next w:val="Normal"/>
    <w:autoRedefine/>
    <w:semiHidden/>
    <w:rsid w:val="00E63C99"/>
    <w:pPr>
      <w:ind w:left="1600" w:hanging="200"/>
    </w:pPr>
  </w:style>
  <w:style w:type="paragraph" w:styleId="Index9">
    <w:name w:val="index 9"/>
    <w:basedOn w:val="Normal"/>
    <w:next w:val="Normal"/>
    <w:autoRedefine/>
    <w:semiHidden/>
    <w:rsid w:val="00E63C99"/>
    <w:pPr>
      <w:ind w:left="1800" w:hanging="200"/>
    </w:pPr>
  </w:style>
  <w:style w:type="paragraph" w:styleId="IndexHeading">
    <w:name w:val="index heading"/>
    <w:basedOn w:val="Normal"/>
    <w:next w:val="Index1"/>
    <w:semiHidden/>
    <w:rsid w:val="00E63C99"/>
    <w:rPr>
      <w:rFonts w:ascii="Arial" w:hAnsi="Arial" w:cs="Arial"/>
      <w:b/>
      <w:bCs/>
    </w:rPr>
  </w:style>
  <w:style w:type="paragraph" w:styleId="MacroText">
    <w:name w:val="macro"/>
    <w:semiHidden/>
    <w:rsid w:val="00E63C99"/>
    <w:pPr>
      <w:tabs>
        <w:tab w:val="left" w:pos="480"/>
        <w:tab w:val="left" w:pos="960"/>
        <w:tab w:val="left" w:pos="1440"/>
        <w:tab w:val="left" w:pos="1920"/>
        <w:tab w:val="left" w:pos="2400"/>
        <w:tab w:val="left" w:pos="2880"/>
        <w:tab w:val="left" w:pos="3360"/>
        <w:tab w:val="left" w:pos="3840"/>
        <w:tab w:val="left" w:pos="4320"/>
      </w:tabs>
      <w:spacing w:after="200" w:line="281" w:lineRule="auto"/>
      <w:jc w:val="both"/>
    </w:pPr>
    <w:rPr>
      <w:rFonts w:ascii="Courier New" w:hAnsi="Courier New" w:cs="Courier New"/>
      <w:lang w:eastAsia="en-US"/>
    </w:rPr>
  </w:style>
  <w:style w:type="paragraph" w:styleId="TableofAuthorities">
    <w:name w:val="table of authorities"/>
    <w:basedOn w:val="Normal"/>
    <w:next w:val="Normal"/>
    <w:semiHidden/>
    <w:rsid w:val="00E63C99"/>
    <w:pPr>
      <w:ind w:left="200" w:hanging="200"/>
    </w:pPr>
  </w:style>
  <w:style w:type="paragraph" w:styleId="TOAHeading">
    <w:name w:val="toa heading"/>
    <w:basedOn w:val="Normal"/>
    <w:next w:val="Normal"/>
    <w:semiHidden/>
    <w:rsid w:val="00E63C99"/>
    <w:pPr>
      <w:spacing w:before="120"/>
    </w:pPr>
    <w:rPr>
      <w:rFonts w:ascii="Arial" w:hAnsi="Arial" w:cs="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64714">
      <w:bodyDiv w:val="1"/>
      <w:marLeft w:val="0"/>
      <w:marRight w:val="0"/>
      <w:marTop w:val="0"/>
      <w:marBottom w:val="0"/>
      <w:divBdr>
        <w:top w:val="none" w:sz="0" w:space="0" w:color="auto"/>
        <w:left w:val="none" w:sz="0" w:space="0" w:color="auto"/>
        <w:bottom w:val="none" w:sz="0" w:space="0" w:color="auto"/>
        <w:right w:val="none" w:sz="0" w:space="0" w:color="auto"/>
      </w:divBdr>
    </w:div>
    <w:div w:id="1813669157">
      <w:bodyDiv w:val="1"/>
      <w:marLeft w:val="0"/>
      <w:marRight w:val="0"/>
      <w:marTop w:val="0"/>
      <w:marBottom w:val="0"/>
      <w:divBdr>
        <w:top w:val="none" w:sz="0" w:space="0" w:color="auto"/>
        <w:left w:val="none" w:sz="0" w:space="0" w:color="auto"/>
        <w:bottom w:val="none" w:sz="0" w:space="0" w:color="auto"/>
        <w:right w:val="none" w:sz="0" w:space="0" w:color="auto"/>
      </w:divBdr>
      <w:divsChild>
        <w:div w:id="1199901099">
          <w:marLeft w:val="0"/>
          <w:marRight w:val="0"/>
          <w:marTop w:val="0"/>
          <w:marBottom w:val="0"/>
          <w:divBdr>
            <w:top w:val="none" w:sz="0" w:space="0" w:color="auto"/>
            <w:left w:val="none" w:sz="0" w:space="0" w:color="auto"/>
            <w:bottom w:val="none" w:sz="0" w:space="0" w:color="auto"/>
            <w:right w:val="none" w:sz="0" w:space="0" w:color="auto"/>
          </w:divBdr>
        </w:div>
      </w:divsChild>
    </w:div>
    <w:div w:id="210472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BGI\Office\Templates\A4\BlackRock%20Templates\BlackRock%20Word%20Template%20(A4)%20Block%20Page%20Layou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BlackRock Word Template (A4) Block Page Layout.dot</Template>
  <TotalTime>0</TotalTime>
  <Pages>1</Pages>
  <Words>414</Words>
  <Characters>2363</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RFPs</vt:lpstr>
    </vt:vector>
  </TitlesOfParts>
  <Company>Precedent</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RFPs</dc:title>
  <dc:creator>Luff, Susannah BGI UK</dc:creator>
  <cp:lastModifiedBy>Shah, Nirav [Tech]</cp:lastModifiedBy>
  <cp:revision>2</cp:revision>
  <cp:lastPrinted>2006-03-17T11:38:00Z</cp:lastPrinted>
  <dcterms:created xsi:type="dcterms:W3CDTF">2015-06-16T14:48:00Z</dcterms:created>
  <dcterms:modified xsi:type="dcterms:W3CDTF">2015-06-16T14:48:00Z</dcterms:modified>
</cp:coreProperties>
</file>